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DC170" w14:textId="29363B5D" w:rsidR="00065EC5" w:rsidRPr="00B2610B" w:rsidRDefault="003D77DE" w:rsidP="00B2610B">
      <w:r>
        <w:tab/>
      </w:r>
      <w:sdt>
        <w:sdtPr>
          <w:id w:val="1346288509"/>
          <w:docPartObj>
            <w:docPartGallery w:val="Cover Pages"/>
            <w:docPartUnique/>
          </w:docPartObj>
        </w:sdtPr>
        <w:sdtContent>
          <w:r w:rsidR="00B2610B" w:rsidRPr="00B2610B">
            <w:rPr>
              <w:noProof/>
            </w:rPr>
            <mc:AlternateContent>
              <mc:Choice Requires="wps">
                <w:drawing>
                  <wp:anchor distT="0" distB="0" distL="114300" distR="114300" simplePos="0" relativeHeight="251659264" behindDoc="0" locked="0" layoutInCell="1" allowOverlap="1" wp14:anchorId="713CAAC2" wp14:editId="3F6FCD3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DB659E" w14:textId="2CD9E00D" w:rsidR="00B2610B" w:rsidRPr="00B2610B" w:rsidRDefault="0087589B">
                                    <w:pPr>
                                      <w:pStyle w:val="KeinLeerraum"/>
                                      <w:jc w:val="right"/>
                                      <w:rPr>
                                        <w:color w:val="595959" w:themeColor="text1" w:themeTint="A6"/>
                                        <w:sz w:val="28"/>
                                        <w:szCs w:val="28"/>
                                      </w:rPr>
                                    </w:pPr>
                                    <w:r>
                                      <w:rPr>
                                        <w:color w:val="595959" w:themeColor="text1" w:themeTint="A6"/>
                                        <w:sz w:val="28"/>
                                        <w:szCs w:val="28"/>
                                      </w:rPr>
                                      <w:t>Anisa</w:t>
                                    </w:r>
                                  </w:p>
                                </w:sdtContent>
                              </w:sdt>
                              <w:p w14:paraId="14D66306" w14:textId="77777777" w:rsidR="00B2610B" w:rsidRPr="00B2610B"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B1E5C">
                                      <w:rPr>
                                        <w:color w:val="595959" w:themeColor="text1" w:themeTint="A6"/>
                                        <w:sz w:val="18"/>
                                        <w:szCs w:val="18"/>
                                      </w:rPr>
                                      <w:t>Anisa_duraj@outlook.com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3CAAC2" id="_x0000_t202" coordsize="21600,21600" o:spt="202" path="m,l,21600r21600,l21600,xe">
                    <v:stroke joinstyle="miter"/>
                    <v:path gradientshapeok="t" o:connecttype="rect"/>
                  </v:shapetype>
                  <v:shape id="Textfeld 149"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DB659E" w14:textId="2CD9E00D" w:rsidR="00B2610B" w:rsidRPr="00B2610B" w:rsidRDefault="0087589B">
                              <w:pPr>
                                <w:pStyle w:val="KeinLeerraum"/>
                                <w:jc w:val="right"/>
                                <w:rPr>
                                  <w:color w:val="595959" w:themeColor="text1" w:themeTint="A6"/>
                                  <w:sz w:val="28"/>
                                  <w:szCs w:val="28"/>
                                </w:rPr>
                              </w:pPr>
                              <w:r>
                                <w:rPr>
                                  <w:color w:val="595959" w:themeColor="text1" w:themeTint="A6"/>
                                  <w:sz w:val="28"/>
                                  <w:szCs w:val="28"/>
                                </w:rPr>
                                <w:t>Anisa</w:t>
                              </w:r>
                            </w:p>
                          </w:sdtContent>
                        </w:sdt>
                        <w:p w14:paraId="14D66306" w14:textId="77777777" w:rsidR="00B2610B" w:rsidRPr="00B2610B"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B1E5C">
                                <w:rPr>
                                  <w:color w:val="595959" w:themeColor="text1" w:themeTint="A6"/>
                                  <w:sz w:val="18"/>
                                  <w:szCs w:val="18"/>
                                </w:rPr>
                                <w:t>Anisa_duraj@outlook.com</w:t>
                              </w:r>
                            </w:sdtContent>
                          </w:sdt>
                        </w:p>
                      </w:txbxContent>
                    </v:textbox>
                    <w10:wrap type="square" anchorx="page" anchory="page"/>
                  </v:shape>
                </w:pict>
              </mc:Fallback>
            </mc:AlternateContent>
          </w:r>
          <w:r w:rsidR="00B2610B" w:rsidRPr="00B2610B">
            <w:rPr>
              <w:noProof/>
            </w:rPr>
            <mc:AlternateContent>
              <mc:Choice Requires="wps">
                <w:drawing>
                  <wp:anchor distT="0" distB="0" distL="114300" distR="114300" simplePos="0" relativeHeight="251660288" behindDoc="0" locked="0" layoutInCell="1" allowOverlap="1" wp14:anchorId="3F1F75E4" wp14:editId="34FA824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6B482" w14:textId="65E02DE3" w:rsidR="00B2610B" w:rsidRPr="00DE44C8" w:rsidRDefault="00B2610B" w:rsidP="00DE44C8">
                                <w:pPr>
                                  <w:pStyle w:val="KeinLeerraum"/>
                                  <w:jc w:val="right"/>
                                  <w:rPr>
                                    <w:color w:val="7F7F7F" w:themeColor="text1" w:themeTint="80"/>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1F75E4" id="Textfeld 151"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856B482" w14:textId="65E02DE3" w:rsidR="00B2610B" w:rsidRPr="00DE44C8" w:rsidRDefault="00B2610B" w:rsidP="00DE44C8">
                          <w:pPr>
                            <w:pStyle w:val="KeinLeerraum"/>
                            <w:jc w:val="right"/>
                            <w:rPr>
                              <w:color w:val="7F7F7F" w:themeColor="text1" w:themeTint="80"/>
                              <w:sz w:val="28"/>
                              <w:szCs w:val="28"/>
                            </w:rPr>
                          </w:pPr>
                        </w:p>
                      </w:txbxContent>
                    </v:textbox>
                    <w10:wrap type="square" anchorx="page" anchory="page"/>
                  </v:shape>
                </w:pict>
              </mc:Fallback>
            </mc:AlternateContent>
          </w:r>
          <w:r w:rsidR="00B2610B" w:rsidRPr="00B2610B">
            <w:rPr>
              <w:noProof/>
            </w:rPr>
            <mc:AlternateContent>
              <mc:Choice Requires="wps">
                <w:drawing>
                  <wp:anchor distT="0" distB="0" distL="114300" distR="114300" simplePos="0" relativeHeight="251658240" behindDoc="0" locked="0" layoutInCell="1" allowOverlap="1" wp14:anchorId="0965689E" wp14:editId="126B220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96F73" w14:textId="101AA7F3" w:rsidR="00B2610B" w:rsidRPr="00B2610B" w:rsidRDefault="00000000" w:rsidP="00B2610B">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87589B" w:rsidRPr="0087589B">
                                      <w:rPr>
                                        <w:caps/>
                                        <w:color w:val="156082" w:themeColor="accent1"/>
                                        <w:sz w:val="64"/>
                                        <w:szCs w:val="64"/>
                                      </w:rPr>
                                      <w:t>CSS-Framework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153E83" w14:textId="403DB17D" w:rsidR="00B2610B" w:rsidRPr="00B2610B" w:rsidRDefault="00DE44C8">
                                    <w:pPr>
                                      <w:jc w:val="right"/>
                                      <w:rPr>
                                        <w:smallCaps/>
                                        <w:color w:val="404040" w:themeColor="text1" w:themeTint="BF"/>
                                        <w:sz w:val="36"/>
                                        <w:szCs w:val="36"/>
                                      </w:rPr>
                                    </w:pPr>
                                    <w:r>
                                      <w:rPr>
                                        <w:color w:val="404040" w:themeColor="text1" w:themeTint="BF"/>
                                        <w:sz w:val="36"/>
                                        <w:szCs w:val="36"/>
                                      </w:rPr>
                                      <w:t>Vergleiche verschiedenes Framework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965689E" id="Textfeld 153"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5596F73" w14:textId="101AA7F3" w:rsidR="00B2610B" w:rsidRPr="00B2610B" w:rsidRDefault="00000000" w:rsidP="00B2610B">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87589B" w:rsidRPr="0087589B">
                                <w:rPr>
                                  <w:caps/>
                                  <w:color w:val="156082" w:themeColor="accent1"/>
                                  <w:sz w:val="64"/>
                                  <w:szCs w:val="64"/>
                                </w:rPr>
                                <w:t>CSS-Framework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153E83" w14:textId="403DB17D" w:rsidR="00B2610B" w:rsidRPr="00B2610B" w:rsidRDefault="00DE44C8">
                              <w:pPr>
                                <w:jc w:val="right"/>
                                <w:rPr>
                                  <w:smallCaps/>
                                  <w:color w:val="404040" w:themeColor="text1" w:themeTint="BF"/>
                                  <w:sz w:val="36"/>
                                  <w:szCs w:val="36"/>
                                </w:rPr>
                              </w:pPr>
                              <w:r>
                                <w:rPr>
                                  <w:color w:val="404040" w:themeColor="text1" w:themeTint="BF"/>
                                  <w:sz w:val="36"/>
                                  <w:szCs w:val="36"/>
                                </w:rPr>
                                <w:t>Vergleiche verschiedenes Framework</w:t>
                              </w:r>
                            </w:p>
                          </w:sdtContent>
                        </w:sdt>
                      </w:txbxContent>
                    </v:textbox>
                    <w10:wrap type="square" anchorx="page" anchory="page"/>
                  </v:shape>
                </w:pict>
              </mc:Fallback>
            </mc:AlternateContent>
          </w:r>
        </w:sdtContent>
      </w:sdt>
    </w:p>
    <w:p w14:paraId="0432B75D" w14:textId="77777777" w:rsidR="00744978" w:rsidRPr="00B2610B" w:rsidRDefault="00744978">
      <w:r w:rsidRPr="00B2610B">
        <w:br w:type="page"/>
      </w:r>
    </w:p>
    <w:p w14:paraId="28B11DD0" w14:textId="77777777" w:rsidR="004250EA" w:rsidRPr="00B2610B" w:rsidRDefault="004250EA"/>
    <w:sdt>
      <w:sdtPr>
        <w:rPr>
          <w:rFonts w:asciiTheme="minorHAnsi" w:eastAsiaTheme="minorHAnsi" w:hAnsiTheme="minorHAnsi" w:cstheme="minorBidi"/>
          <w:color w:val="auto"/>
          <w:kern w:val="2"/>
          <w:sz w:val="24"/>
          <w:szCs w:val="24"/>
          <w:lang w:eastAsia="en-US"/>
          <w14:ligatures w14:val="standardContextual"/>
        </w:rPr>
        <w:id w:val="484591743"/>
        <w:docPartObj>
          <w:docPartGallery w:val="Table of Contents"/>
          <w:docPartUnique/>
        </w:docPartObj>
      </w:sdtPr>
      <w:sdtEndPr>
        <w:rPr>
          <w:b/>
          <w:bCs/>
        </w:rPr>
      </w:sdtEndPr>
      <w:sdtContent>
        <w:p w14:paraId="2DD182CA" w14:textId="77777777" w:rsidR="00065EC5" w:rsidRPr="00B2610B" w:rsidRDefault="00065EC5">
          <w:pPr>
            <w:pStyle w:val="Inhaltsverzeichnisberschrift"/>
          </w:pPr>
          <w:r w:rsidRPr="00B2610B">
            <w:t>Inhalt</w:t>
          </w:r>
        </w:p>
        <w:p w14:paraId="6A45159B" w14:textId="344C5164" w:rsidR="00765A6D" w:rsidRDefault="00065EC5">
          <w:pPr>
            <w:pStyle w:val="Verzeichnis1"/>
            <w:tabs>
              <w:tab w:val="right" w:leader="dot" w:pos="9062"/>
            </w:tabs>
            <w:rPr>
              <w:rFonts w:eastAsiaTheme="minorEastAsia"/>
              <w:noProof/>
              <w:lang w:eastAsia="de-CH"/>
            </w:rPr>
          </w:pPr>
          <w:r w:rsidRPr="00B2610B">
            <w:fldChar w:fldCharType="begin"/>
          </w:r>
          <w:r w:rsidRPr="00B2610B">
            <w:instrText xml:space="preserve"> TOC \o "1-3" \h \z \u </w:instrText>
          </w:r>
          <w:r w:rsidRPr="00B2610B">
            <w:fldChar w:fldCharType="separate"/>
          </w:r>
          <w:hyperlink w:anchor="_Toc211511206" w:history="1">
            <w:r w:rsidR="00765A6D" w:rsidRPr="00085BFD">
              <w:rPr>
                <w:rStyle w:val="Hyperlink"/>
                <w:noProof/>
              </w:rPr>
              <w:t>Was ist ein CSS-Framework?</w:t>
            </w:r>
            <w:r w:rsidR="00765A6D">
              <w:rPr>
                <w:noProof/>
                <w:webHidden/>
              </w:rPr>
              <w:tab/>
            </w:r>
            <w:r w:rsidR="00765A6D">
              <w:rPr>
                <w:noProof/>
                <w:webHidden/>
              </w:rPr>
              <w:fldChar w:fldCharType="begin"/>
            </w:r>
            <w:r w:rsidR="00765A6D">
              <w:rPr>
                <w:noProof/>
                <w:webHidden/>
              </w:rPr>
              <w:instrText xml:space="preserve"> PAGEREF _Toc211511206 \h </w:instrText>
            </w:r>
            <w:r w:rsidR="00765A6D">
              <w:rPr>
                <w:noProof/>
                <w:webHidden/>
              </w:rPr>
            </w:r>
            <w:r w:rsidR="00765A6D">
              <w:rPr>
                <w:noProof/>
                <w:webHidden/>
              </w:rPr>
              <w:fldChar w:fldCharType="separate"/>
            </w:r>
            <w:r w:rsidR="00765A6D">
              <w:rPr>
                <w:noProof/>
                <w:webHidden/>
              </w:rPr>
              <w:t>2</w:t>
            </w:r>
            <w:r w:rsidR="00765A6D">
              <w:rPr>
                <w:noProof/>
                <w:webHidden/>
              </w:rPr>
              <w:fldChar w:fldCharType="end"/>
            </w:r>
          </w:hyperlink>
        </w:p>
        <w:p w14:paraId="775ABC56" w14:textId="6ABE3089" w:rsidR="00765A6D" w:rsidRDefault="00765A6D">
          <w:pPr>
            <w:pStyle w:val="Verzeichnis1"/>
            <w:tabs>
              <w:tab w:val="right" w:leader="dot" w:pos="9062"/>
            </w:tabs>
            <w:rPr>
              <w:rFonts w:eastAsiaTheme="minorEastAsia"/>
              <w:noProof/>
              <w:lang w:eastAsia="de-CH"/>
            </w:rPr>
          </w:pPr>
          <w:hyperlink w:anchor="_Toc211511207" w:history="1">
            <w:r w:rsidRPr="00085BFD">
              <w:rPr>
                <w:rStyle w:val="Hyperlink"/>
                <w:noProof/>
              </w:rPr>
              <w:t>Bootstrap</w:t>
            </w:r>
            <w:r>
              <w:rPr>
                <w:noProof/>
                <w:webHidden/>
              </w:rPr>
              <w:tab/>
            </w:r>
            <w:r>
              <w:rPr>
                <w:noProof/>
                <w:webHidden/>
              </w:rPr>
              <w:fldChar w:fldCharType="begin"/>
            </w:r>
            <w:r>
              <w:rPr>
                <w:noProof/>
                <w:webHidden/>
              </w:rPr>
              <w:instrText xml:space="preserve"> PAGEREF _Toc211511207 \h </w:instrText>
            </w:r>
            <w:r>
              <w:rPr>
                <w:noProof/>
                <w:webHidden/>
              </w:rPr>
            </w:r>
            <w:r>
              <w:rPr>
                <w:noProof/>
                <w:webHidden/>
              </w:rPr>
              <w:fldChar w:fldCharType="separate"/>
            </w:r>
            <w:r>
              <w:rPr>
                <w:noProof/>
                <w:webHidden/>
              </w:rPr>
              <w:t>2</w:t>
            </w:r>
            <w:r>
              <w:rPr>
                <w:noProof/>
                <w:webHidden/>
              </w:rPr>
              <w:fldChar w:fldCharType="end"/>
            </w:r>
          </w:hyperlink>
        </w:p>
        <w:p w14:paraId="6EF8380F" w14:textId="7620004D" w:rsidR="00765A6D" w:rsidRDefault="00765A6D">
          <w:pPr>
            <w:pStyle w:val="Verzeichnis1"/>
            <w:tabs>
              <w:tab w:val="right" w:leader="dot" w:pos="9062"/>
            </w:tabs>
            <w:rPr>
              <w:rFonts w:eastAsiaTheme="minorEastAsia"/>
              <w:noProof/>
              <w:lang w:eastAsia="de-CH"/>
            </w:rPr>
          </w:pPr>
          <w:hyperlink w:anchor="_Toc211511208" w:history="1">
            <w:r w:rsidRPr="00085BFD">
              <w:rPr>
                <w:rStyle w:val="Hyperlink"/>
                <w:noProof/>
              </w:rPr>
              <w:t>Materialize</w:t>
            </w:r>
            <w:r>
              <w:rPr>
                <w:noProof/>
                <w:webHidden/>
              </w:rPr>
              <w:tab/>
            </w:r>
            <w:r>
              <w:rPr>
                <w:noProof/>
                <w:webHidden/>
              </w:rPr>
              <w:fldChar w:fldCharType="begin"/>
            </w:r>
            <w:r>
              <w:rPr>
                <w:noProof/>
                <w:webHidden/>
              </w:rPr>
              <w:instrText xml:space="preserve"> PAGEREF _Toc211511208 \h </w:instrText>
            </w:r>
            <w:r>
              <w:rPr>
                <w:noProof/>
                <w:webHidden/>
              </w:rPr>
            </w:r>
            <w:r>
              <w:rPr>
                <w:noProof/>
                <w:webHidden/>
              </w:rPr>
              <w:fldChar w:fldCharType="separate"/>
            </w:r>
            <w:r>
              <w:rPr>
                <w:noProof/>
                <w:webHidden/>
              </w:rPr>
              <w:t>3</w:t>
            </w:r>
            <w:r>
              <w:rPr>
                <w:noProof/>
                <w:webHidden/>
              </w:rPr>
              <w:fldChar w:fldCharType="end"/>
            </w:r>
          </w:hyperlink>
        </w:p>
        <w:p w14:paraId="438B8B5D" w14:textId="77CA6462" w:rsidR="00765A6D" w:rsidRDefault="00765A6D">
          <w:pPr>
            <w:pStyle w:val="Verzeichnis1"/>
            <w:tabs>
              <w:tab w:val="right" w:leader="dot" w:pos="9062"/>
            </w:tabs>
            <w:rPr>
              <w:rFonts w:eastAsiaTheme="minorEastAsia"/>
              <w:noProof/>
              <w:lang w:eastAsia="de-CH"/>
            </w:rPr>
          </w:pPr>
          <w:hyperlink w:anchor="_Toc211511209" w:history="1">
            <w:r w:rsidRPr="00085BFD">
              <w:rPr>
                <w:rStyle w:val="Hyperlink"/>
                <w:noProof/>
              </w:rPr>
              <w:t>Bulma</w:t>
            </w:r>
            <w:r>
              <w:rPr>
                <w:noProof/>
                <w:webHidden/>
              </w:rPr>
              <w:tab/>
            </w:r>
            <w:r>
              <w:rPr>
                <w:noProof/>
                <w:webHidden/>
              </w:rPr>
              <w:fldChar w:fldCharType="begin"/>
            </w:r>
            <w:r>
              <w:rPr>
                <w:noProof/>
                <w:webHidden/>
              </w:rPr>
              <w:instrText xml:space="preserve"> PAGEREF _Toc211511209 \h </w:instrText>
            </w:r>
            <w:r>
              <w:rPr>
                <w:noProof/>
                <w:webHidden/>
              </w:rPr>
            </w:r>
            <w:r>
              <w:rPr>
                <w:noProof/>
                <w:webHidden/>
              </w:rPr>
              <w:fldChar w:fldCharType="separate"/>
            </w:r>
            <w:r>
              <w:rPr>
                <w:noProof/>
                <w:webHidden/>
              </w:rPr>
              <w:t>3</w:t>
            </w:r>
            <w:r>
              <w:rPr>
                <w:noProof/>
                <w:webHidden/>
              </w:rPr>
              <w:fldChar w:fldCharType="end"/>
            </w:r>
          </w:hyperlink>
        </w:p>
        <w:p w14:paraId="5B6E489F" w14:textId="24B1B5DD" w:rsidR="00765A6D" w:rsidRDefault="00765A6D">
          <w:pPr>
            <w:pStyle w:val="Verzeichnis1"/>
            <w:tabs>
              <w:tab w:val="right" w:leader="dot" w:pos="9062"/>
            </w:tabs>
            <w:rPr>
              <w:rFonts w:eastAsiaTheme="minorEastAsia"/>
              <w:noProof/>
              <w:lang w:eastAsia="de-CH"/>
            </w:rPr>
          </w:pPr>
          <w:hyperlink w:anchor="_Toc211511210" w:history="1">
            <w:r w:rsidRPr="00085BFD">
              <w:rPr>
                <w:rStyle w:val="Hyperlink"/>
                <w:noProof/>
              </w:rPr>
              <w:t>jQuery</w:t>
            </w:r>
            <w:r>
              <w:rPr>
                <w:noProof/>
                <w:webHidden/>
              </w:rPr>
              <w:tab/>
            </w:r>
            <w:r>
              <w:rPr>
                <w:noProof/>
                <w:webHidden/>
              </w:rPr>
              <w:fldChar w:fldCharType="begin"/>
            </w:r>
            <w:r>
              <w:rPr>
                <w:noProof/>
                <w:webHidden/>
              </w:rPr>
              <w:instrText xml:space="preserve"> PAGEREF _Toc211511210 \h </w:instrText>
            </w:r>
            <w:r>
              <w:rPr>
                <w:noProof/>
                <w:webHidden/>
              </w:rPr>
            </w:r>
            <w:r>
              <w:rPr>
                <w:noProof/>
                <w:webHidden/>
              </w:rPr>
              <w:fldChar w:fldCharType="separate"/>
            </w:r>
            <w:r>
              <w:rPr>
                <w:noProof/>
                <w:webHidden/>
              </w:rPr>
              <w:t>4</w:t>
            </w:r>
            <w:r>
              <w:rPr>
                <w:noProof/>
                <w:webHidden/>
              </w:rPr>
              <w:fldChar w:fldCharType="end"/>
            </w:r>
          </w:hyperlink>
        </w:p>
        <w:p w14:paraId="458BADF3" w14:textId="30E4F3CC" w:rsidR="009A02C4" w:rsidRPr="00B2610B" w:rsidRDefault="00065EC5" w:rsidP="00272AC1">
          <w:r w:rsidRPr="00B2610B">
            <w:rPr>
              <w:b/>
              <w:bCs/>
            </w:rPr>
            <w:fldChar w:fldCharType="end"/>
          </w:r>
        </w:p>
      </w:sdtContent>
    </w:sdt>
    <w:p w14:paraId="08A8B818" w14:textId="77777777" w:rsidR="00765A6D" w:rsidRDefault="00765A6D">
      <w:pPr>
        <w:rPr>
          <w:lang w:val="fr-CH"/>
        </w:rPr>
      </w:pPr>
    </w:p>
    <w:p w14:paraId="13D906AC" w14:textId="13824BF5" w:rsidR="0087589B" w:rsidRDefault="00DE129C">
      <w:pPr>
        <w:rPr>
          <w:lang w:val="fr-CH"/>
        </w:rPr>
      </w:pPr>
      <w:r>
        <w:rPr>
          <w:lang w:val="fr-CH"/>
        </w:rPr>
        <w:br w:type="page"/>
      </w:r>
    </w:p>
    <w:p w14:paraId="6DDEB94C" w14:textId="77777777" w:rsidR="00E550C6" w:rsidRDefault="0087589B" w:rsidP="0087589B">
      <w:pPr>
        <w:pStyle w:val="berschrift1"/>
      </w:pPr>
      <w:bookmarkStart w:id="0" w:name="_Toc211511206"/>
      <w:r w:rsidRPr="0087589B">
        <w:lastRenderedPageBreak/>
        <w:t>Was ist ein CSS-Framework</w:t>
      </w:r>
      <w:r>
        <w:t>?</w:t>
      </w:r>
      <w:bookmarkEnd w:id="0"/>
    </w:p>
    <w:p w14:paraId="118FDFD2" w14:textId="77777777" w:rsidR="00E550C6" w:rsidRPr="00E550C6" w:rsidRDefault="00E550C6" w:rsidP="00E550C6">
      <w:r w:rsidRPr="00E550C6">
        <w:t xml:space="preserve">Ein CSS-Framework ist dafür da, um den Code zu vereinfachen. Denn was man dort findet, sind Code-Teile, die für die Gestaltung der Webseite sehr hilfreich sind. Man sieht, wie es aussehen sollte, und hat dort auch gleich den Code, den man in seine Webseite hinzufügen kann, und man muss den ganzen Code nicht noch </w:t>
      </w:r>
      <w:proofErr w:type="gramStart"/>
      <w:r w:rsidRPr="00E550C6">
        <w:t>selber</w:t>
      </w:r>
      <w:proofErr w:type="gramEnd"/>
      <w:r w:rsidRPr="00E550C6">
        <w:t xml:space="preserve"> schreiben. Bei den Frameworks findet man Schaltflächen, Menüs und Eingabefelder sehr oft, und das Ganze auch in verschiedenen Variationen. Es gibt auch welche, die nicht nur CSS-Code anbieten, sondern auch welche, die etwas grösser sind und zusätzlich noch JavaScript-Code enthalten.</w:t>
      </w:r>
    </w:p>
    <w:p w14:paraId="578A48B0" w14:textId="77777777" w:rsidR="00E550C6" w:rsidRPr="00E550C6" w:rsidRDefault="00E550C6" w:rsidP="00E550C6">
      <w:r w:rsidRPr="00E550C6">
        <w:t>Jedoch gibt es nicht nur ein Framework, sondern mehrere verschiedene, die auch nicht gleich sind. In diesen Punkten können sich Frameworks unterscheiden:</w:t>
      </w:r>
    </w:p>
    <w:p w14:paraId="6F137A20" w14:textId="77777777" w:rsidR="00E550C6" w:rsidRPr="00E550C6" w:rsidRDefault="00E550C6" w:rsidP="00E550C6">
      <w:pPr>
        <w:numPr>
          <w:ilvl w:val="0"/>
          <w:numId w:val="3"/>
        </w:numPr>
      </w:pPr>
      <w:r w:rsidRPr="00E550C6">
        <w:t>Die Grundbreiten, die für die Viewports möglich sind, und auch manchmal die Breakpoints.</w:t>
      </w:r>
    </w:p>
    <w:p w14:paraId="594116EF" w14:textId="77777777" w:rsidR="00E550C6" w:rsidRPr="00E550C6" w:rsidRDefault="00E550C6" w:rsidP="00E550C6">
      <w:pPr>
        <w:numPr>
          <w:ilvl w:val="0"/>
          <w:numId w:val="3"/>
        </w:numPr>
      </w:pPr>
      <w:r w:rsidRPr="00E550C6">
        <w:t xml:space="preserve">Die verschiedenen Elemente wie </w:t>
      </w:r>
      <w:proofErr w:type="spellStart"/>
      <w:r w:rsidRPr="00E550C6">
        <w:t>px</w:t>
      </w:r>
      <w:proofErr w:type="spellEnd"/>
      <w:r w:rsidRPr="00E550C6">
        <w:t xml:space="preserve"> (Pixel), Prozent und </w:t>
      </w:r>
      <w:proofErr w:type="spellStart"/>
      <w:r w:rsidRPr="00E550C6">
        <w:t>em</w:t>
      </w:r>
      <w:proofErr w:type="spellEnd"/>
      <w:r w:rsidRPr="00E550C6">
        <w:t xml:space="preserve"> (aktuelle Schriftgrösse).</w:t>
      </w:r>
    </w:p>
    <w:p w14:paraId="3119ABA9" w14:textId="77777777" w:rsidR="00E550C6" w:rsidRPr="00E550C6" w:rsidRDefault="00E550C6" w:rsidP="00E550C6">
      <w:pPr>
        <w:numPr>
          <w:ilvl w:val="0"/>
          <w:numId w:val="3"/>
        </w:numPr>
      </w:pPr>
      <w:r w:rsidRPr="00E550C6">
        <w:t>Die Anzahl der Spalten und Reihen.</w:t>
      </w:r>
    </w:p>
    <w:p w14:paraId="0E003198" w14:textId="75A602FE" w:rsidR="00E550C6" w:rsidRDefault="00E550C6" w:rsidP="00E550C6">
      <w:r w:rsidRPr="00E550C6">
        <w:t>Das waren ein paar wenige Beispiele. Es gibt aber noch viele weitere Punkte, bei welchen sie sich unterscheiden.</w:t>
      </w:r>
      <w:r w:rsidR="0087589B">
        <w:t xml:space="preserve"> </w:t>
      </w:r>
    </w:p>
    <w:p w14:paraId="2B02F514" w14:textId="76900441" w:rsidR="006F7791" w:rsidRDefault="006F7791" w:rsidP="006F7791">
      <w:pPr>
        <w:pStyle w:val="berschrift1"/>
      </w:pPr>
      <w:bookmarkStart w:id="1" w:name="_Toc211511207"/>
      <w:r w:rsidRPr="006F7791">
        <w:t>Bootstrap</w:t>
      </w:r>
      <w:bookmarkEnd w:id="1"/>
    </w:p>
    <w:p w14:paraId="4DE93835" w14:textId="77777777" w:rsidR="0078388A" w:rsidRPr="0078388A" w:rsidRDefault="0078388A" w:rsidP="0078388A">
      <w:pPr>
        <w:rPr>
          <w:b/>
          <w:bCs/>
        </w:rPr>
      </w:pPr>
      <w:r w:rsidRPr="0078388A">
        <w:rPr>
          <w:b/>
          <w:bCs/>
        </w:rPr>
        <w:t>Vorteile von Bootstrap:</w:t>
      </w:r>
    </w:p>
    <w:p w14:paraId="039BE35B" w14:textId="673DEE3B" w:rsidR="0078388A" w:rsidRPr="0078388A" w:rsidRDefault="0078388A" w:rsidP="0078388A">
      <w:pPr>
        <w:pStyle w:val="Listenabsatz"/>
        <w:numPr>
          <w:ilvl w:val="0"/>
          <w:numId w:val="10"/>
        </w:numPr>
        <w:rPr>
          <w:b/>
          <w:bCs/>
        </w:rPr>
      </w:pPr>
      <w:r w:rsidRPr="0078388A">
        <w:t>Man kann das Layout sehr gut und einfach ändern. Es ist ebenfalls gut geeignet für verschiedene Bildschirme (Handy, Tablet oder Computer).</w:t>
      </w:r>
    </w:p>
    <w:p w14:paraId="60A57688" w14:textId="77777777" w:rsidR="0078388A" w:rsidRDefault="0078388A" w:rsidP="0078388A">
      <w:pPr>
        <w:pStyle w:val="Listenabsatz"/>
        <w:numPr>
          <w:ilvl w:val="0"/>
          <w:numId w:val="10"/>
        </w:numPr>
      </w:pPr>
      <w:r w:rsidRPr="0078388A">
        <w:t xml:space="preserve">Man hat 6 Breakpoints, welche </w:t>
      </w:r>
      <w:proofErr w:type="spellStart"/>
      <w:r w:rsidRPr="0078388A">
        <w:rPr>
          <w:b/>
          <w:bCs/>
        </w:rPr>
        <w:t>xs</w:t>
      </w:r>
      <w:proofErr w:type="spellEnd"/>
      <w:r w:rsidRPr="0078388A">
        <w:t xml:space="preserve">, </w:t>
      </w:r>
      <w:proofErr w:type="spellStart"/>
      <w:r w:rsidRPr="0078388A">
        <w:rPr>
          <w:b/>
          <w:bCs/>
        </w:rPr>
        <w:t>sm</w:t>
      </w:r>
      <w:proofErr w:type="spellEnd"/>
      <w:r w:rsidRPr="0078388A">
        <w:t xml:space="preserve">, </w:t>
      </w:r>
      <w:r w:rsidRPr="0078388A">
        <w:rPr>
          <w:b/>
          <w:bCs/>
        </w:rPr>
        <w:t>md</w:t>
      </w:r>
      <w:r w:rsidRPr="0078388A">
        <w:t xml:space="preserve">, </w:t>
      </w:r>
      <w:proofErr w:type="spellStart"/>
      <w:r w:rsidRPr="0078388A">
        <w:rPr>
          <w:b/>
          <w:bCs/>
        </w:rPr>
        <w:t>lg</w:t>
      </w:r>
      <w:proofErr w:type="spellEnd"/>
      <w:r w:rsidRPr="0078388A">
        <w:t xml:space="preserve">, </w:t>
      </w:r>
      <w:r w:rsidRPr="0078388A">
        <w:rPr>
          <w:b/>
          <w:bCs/>
        </w:rPr>
        <w:t>xl</w:t>
      </w:r>
      <w:r w:rsidRPr="0078388A">
        <w:t xml:space="preserve"> und </w:t>
      </w:r>
      <w:proofErr w:type="spellStart"/>
      <w:r w:rsidRPr="0078388A">
        <w:rPr>
          <w:b/>
          <w:bCs/>
        </w:rPr>
        <w:t>xxl</w:t>
      </w:r>
      <w:proofErr w:type="spellEnd"/>
      <w:r w:rsidRPr="0078388A">
        <w:t xml:space="preserve"> sind.</w:t>
      </w:r>
      <w:r w:rsidRPr="0078388A">
        <w:br/>
        <w:t xml:space="preserve">Das </w:t>
      </w:r>
      <w:proofErr w:type="spellStart"/>
      <w:r w:rsidRPr="0078388A">
        <w:t>Grid</w:t>
      </w:r>
      <w:proofErr w:type="spellEnd"/>
      <w:r w:rsidRPr="0078388A">
        <w:t xml:space="preserve"> hat 12 Spalten und passt sich auch automatisch an die Breakpoints an.</w:t>
      </w:r>
    </w:p>
    <w:p w14:paraId="6A8281C2" w14:textId="77777777" w:rsidR="0078388A" w:rsidRDefault="0078388A" w:rsidP="0078388A">
      <w:pPr>
        <w:pStyle w:val="Listenabsatz"/>
        <w:numPr>
          <w:ilvl w:val="0"/>
          <w:numId w:val="10"/>
        </w:numPr>
      </w:pPr>
      <w:r w:rsidRPr="0078388A">
        <w:t xml:space="preserve">Es nutzt </w:t>
      </w:r>
      <w:proofErr w:type="spellStart"/>
      <w:r w:rsidRPr="0078388A">
        <w:rPr>
          <w:b/>
          <w:bCs/>
        </w:rPr>
        <w:t>px</w:t>
      </w:r>
      <w:proofErr w:type="spellEnd"/>
      <w:r w:rsidRPr="0078388A">
        <w:t xml:space="preserve"> und </w:t>
      </w:r>
      <w:r w:rsidRPr="0078388A">
        <w:rPr>
          <w:b/>
          <w:bCs/>
        </w:rPr>
        <w:t>Prozent</w:t>
      </w:r>
      <w:r w:rsidRPr="0078388A">
        <w:t>, was das Anpassen an die verschiedenen Bildschirmgrössen vereinfacht.</w:t>
      </w:r>
    </w:p>
    <w:p w14:paraId="274B328C" w14:textId="77777777" w:rsidR="0078388A" w:rsidRDefault="0078388A" w:rsidP="0078388A">
      <w:pPr>
        <w:pStyle w:val="Listenabsatz"/>
        <w:numPr>
          <w:ilvl w:val="0"/>
          <w:numId w:val="10"/>
        </w:numPr>
      </w:pPr>
      <w:r w:rsidRPr="0078388A">
        <w:t xml:space="preserve">Durch </w:t>
      </w:r>
      <w:r w:rsidRPr="0078388A">
        <w:rPr>
          <w:b/>
          <w:bCs/>
        </w:rPr>
        <w:t xml:space="preserve">Media </w:t>
      </w:r>
      <w:proofErr w:type="spellStart"/>
      <w:r w:rsidRPr="0078388A">
        <w:rPr>
          <w:b/>
          <w:bCs/>
        </w:rPr>
        <w:t>Queries</w:t>
      </w:r>
      <w:proofErr w:type="spellEnd"/>
      <w:r w:rsidRPr="0078388A">
        <w:t xml:space="preserve"> ist es einfacher, die Webseite für verschiedene Bildschirmgrössen zu gestalten.</w:t>
      </w:r>
    </w:p>
    <w:p w14:paraId="743E8B90" w14:textId="77777777" w:rsidR="0078388A" w:rsidRDefault="0078388A" w:rsidP="0078388A">
      <w:pPr>
        <w:pStyle w:val="Listenabsatz"/>
        <w:numPr>
          <w:ilvl w:val="0"/>
          <w:numId w:val="10"/>
        </w:numPr>
      </w:pPr>
      <w:r w:rsidRPr="0078388A">
        <w:t>Es ist sehr anfängerfreundlich.</w:t>
      </w:r>
    </w:p>
    <w:p w14:paraId="0F9CB369" w14:textId="2548C872" w:rsidR="0078388A" w:rsidRPr="0078388A" w:rsidRDefault="0078388A" w:rsidP="0078388A">
      <w:pPr>
        <w:pStyle w:val="Listenabsatz"/>
        <w:numPr>
          <w:ilvl w:val="0"/>
          <w:numId w:val="10"/>
        </w:numPr>
      </w:pPr>
      <w:r w:rsidRPr="0078388A">
        <w:t>Grosse Community.</w:t>
      </w:r>
    </w:p>
    <w:p w14:paraId="0DD270F3" w14:textId="63ED6AE1" w:rsidR="0078388A" w:rsidRDefault="0078388A" w:rsidP="0078388A">
      <w:r w:rsidRPr="0078388A">
        <w:rPr>
          <w:b/>
          <w:bCs/>
        </w:rPr>
        <w:t>Nachteile:</w:t>
      </w:r>
    </w:p>
    <w:p w14:paraId="1B0D73E2" w14:textId="5C719E4A" w:rsidR="0078388A" w:rsidRDefault="0078388A" w:rsidP="0078388A">
      <w:pPr>
        <w:pStyle w:val="Listenabsatz"/>
        <w:numPr>
          <w:ilvl w:val="0"/>
          <w:numId w:val="11"/>
        </w:numPr>
      </w:pPr>
      <w:r w:rsidRPr="0078388A">
        <w:t>Die Standard-Designs sehen oft gleich aus.</w:t>
      </w:r>
      <w:r>
        <w:t xml:space="preserve"> </w:t>
      </w:r>
    </w:p>
    <w:p w14:paraId="099B8FCD" w14:textId="5784C1D9" w:rsidR="0078388A" w:rsidRPr="0078388A" w:rsidRDefault="0078388A" w:rsidP="0078388A">
      <w:pPr>
        <w:pStyle w:val="Listenabsatz"/>
        <w:numPr>
          <w:ilvl w:val="0"/>
          <w:numId w:val="11"/>
        </w:numPr>
      </w:pPr>
      <w:r w:rsidRPr="0078388A">
        <w:t>Wenn man individuelle Designs hat, kann man diese nur beschränkt verändern.</w:t>
      </w:r>
    </w:p>
    <w:p w14:paraId="18387166" w14:textId="77777777" w:rsidR="006A1F65" w:rsidRDefault="006A1F65" w:rsidP="006A1F65"/>
    <w:p w14:paraId="635B8833" w14:textId="76A1084A" w:rsidR="006A1F65" w:rsidRDefault="00CD2313" w:rsidP="006A1F65">
      <w:pPr>
        <w:pStyle w:val="berschrift1"/>
      </w:pPr>
      <w:bookmarkStart w:id="2" w:name="_Toc211511208"/>
      <w:proofErr w:type="spellStart"/>
      <w:r w:rsidRPr="00CD2313">
        <w:lastRenderedPageBreak/>
        <w:t>Materialize</w:t>
      </w:r>
      <w:bookmarkEnd w:id="2"/>
      <w:proofErr w:type="spellEnd"/>
    </w:p>
    <w:p w14:paraId="27B7838E" w14:textId="5E2D3BFC" w:rsidR="00CD2313" w:rsidRPr="00CD2313" w:rsidRDefault="00CD2313" w:rsidP="00CD2313">
      <w:r>
        <w:t xml:space="preserve">Vorteile </w:t>
      </w:r>
    </w:p>
    <w:p w14:paraId="0EEB707D" w14:textId="1914ECFA" w:rsidR="00CD2313" w:rsidRPr="00CD2313" w:rsidRDefault="00CD2313" w:rsidP="00CD2313">
      <w:pPr>
        <w:pStyle w:val="Listenabsatz"/>
        <w:numPr>
          <w:ilvl w:val="0"/>
          <w:numId w:val="12"/>
        </w:numPr>
      </w:pPr>
      <w:r w:rsidRPr="00CD2313">
        <w:t>12-Spalten-Grid-System</w:t>
      </w:r>
    </w:p>
    <w:p w14:paraId="794727CD" w14:textId="2320D655" w:rsidR="00CD2313" w:rsidRPr="00CD2313" w:rsidRDefault="00CD2313" w:rsidP="00CD2313">
      <w:pPr>
        <w:pStyle w:val="Listenabsatz"/>
        <w:numPr>
          <w:ilvl w:val="0"/>
          <w:numId w:val="12"/>
        </w:numPr>
      </w:pPr>
      <w:r w:rsidRPr="00CD2313">
        <w:t>Basierend auf Material Design (Farben, Schatten, Animationen)</w:t>
      </w:r>
    </w:p>
    <w:p w14:paraId="39CECCBF" w14:textId="14844B41" w:rsidR="00CD2313" w:rsidRPr="00CD2313" w:rsidRDefault="00CD2313" w:rsidP="00CD2313">
      <w:pPr>
        <w:pStyle w:val="Listenabsatz"/>
        <w:numPr>
          <w:ilvl w:val="0"/>
          <w:numId w:val="12"/>
        </w:numPr>
      </w:pPr>
      <w:r w:rsidRPr="00CD2313">
        <w:t xml:space="preserve">Enthält JavaScript-Komponenten (z. B. </w:t>
      </w:r>
      <w:proofErr w:type="spellStart"/>
      <w:r w:rsidRPr="00CD2313">
        <w:t>Modals</w:t>
      </w:r>
      <w:proofErr w:type="spellEnd"/>
      <w:r w:rsidRPr="00CD2313">
        <w:t>, Dropdowns)</w:t>
      </w:r>
    </w:p>
    <w:p w14:paraId="4D919D2B" w14:textId="0C923E17" w:rsidR="00CD2313" w:rsidRDefault="00CD2313" w:rsidP="00CD2313">
      <w:pPr>
        <w:pStyle w:val="Listenabsatz"/>
        <w:numPr>
          <w:ilvl w:val="0"/>
          <w:numId w:val="12"/>
        </w:numPr>
      </w:pPr>
      <w:r w:rsidRPr="00CD2313">
        <w:t>Gute Standard-Optik</w:t>
      </w:r>
    </w:p>
    <w:p w14:paraId="6E51ED2A" w14:textId="60FCE749" w:rsidR="00896685" w:rsidRDefault="00896685" w:rsidP="00CD2313">
      <w:pPr>
        <w:pStyle w:val="Listenabsatz"/>
        <w:numPr>
          <w:ilvl w:val="0"/>
          <w:numId w:val="12"/>
        </w:numPr>
      </w:pPr>
      <w:r>
        <w:t xml:space="preserve">Es hat ein sehr Modernes Design </w:t>
      </w:r>
    </w:p>
    <w:p w14:paraId="35C26373" w14:textId="04090E66" w:rsidR="00896685" w:rsidRDefault="00BC4F08" w:rsidP="00CD2313">
      <w:pPr>
        <w:pStyle w:val="Listenabsatz"/>
        <w:numPr>
          <w:ilvl w:val="0"/>
          <w:numId w:val="12"/>
        </w:numPr>
      </w:pPr>
      <w:r>
        <w:t>Viele vorprogrammierte Komponenten</w:t>
      </w:r>
    </w:p>
    <w:p w14:paraId="68033EA1" w14:textId="79AF96FD" w:rsidR="00BC4F08" w:rsidRPr="00CD2313" w:rsidRDefault="00BC4F08" w:rsidP="00CD2313">
      <w:pPr>
        <w:pStyle w:val="Listenabsatz"/>
        <w:numPr>
          <w:ilvl w:val="0"/>
          <w:numId w:val="12"/>
        </w:numPr>
      </w:pPr>
      <w:r>
        <w:t xml:space="preserve">Einfach zu nutzen </w:t>
      </w:r>
    </w:p>
    <w:p w14:paraId="52A170C4" w14:textId="43837215" w:rsidR="00CD2313" w:rsidRDefault="003244F1" w:rsidP="00CD2313">
      <w:r>
        <w:t xml:space="preserve">Nachteile </w:t>
      </w:r>
    </w:p>
    <w:p w14:paraId="2707F11F" w14:textId="227331E2" w:rsidR="003244F1" w:rsidRDefault="003244F1" w:rsidP="003244F1">
      <w:pPr>
        <w:pStyle w:val="Listenabsatz"/>
        <w:numPr>
          <w:ilvl w:val="0"/>
          <w:numId w:val="13"/>
        </w:numPr>
      </w:pPr>
      <w:r>
        <w:t xml:space="preserve">Nicht so flexibel mit Design </w:t>
      </w:r>
    </w:p>
    <w:p w14:paraId="0B492468" w14:textId="28C3A195" w:rsidR="003244F1" w:rsidRDefault="003244F1" w:rsidP="003244F1">
      <w:pPr>
        <w:pStyle w:val="Listenabsatz"/>
        <w:numPr>
          <w:ilvl w:val="0"/>
          <w:numId w:val="13"/>
        </w:numPr>
      </w:pPr>
      <w:r>
        <w:t xml:space="preserve">Nicht </w:t>
      </w:r>
      <w:r w:rsidRPr="0078388A">
        <w:t>Grosse Community.</w:t>
      </w:r>
    </w:p>
    <w:p w14:paraId="579AA325" w14:textId="76643085" w:rsidR="0040686F" w:rsidRDefault="0040686F" w:rsidP="0040686F">
      <w:pPr>
        <w:pStyle w:val="berschrift1"/>
      </w:pPr>
      <w:bookmarkStart w:id="3" w:name="_Toc211511209"/>
      <w:proofErr w:type="spellStart"/>
      <w:r>
        <w:t>B</w:t>
      </w:r>
      <w:r w:rsidR="00AE26E6">
        <w:t>ul</w:t>
      </w:r>
      <w:r>
        <w:t>ma</w:t>
      </w:r>
      <w:bookmarkEnd w:id="3"/>
      <w:proofErr w:type="spellEnd"/>
      <w:r>
        <w:t xml:space="preserve"> </w:t>
      </w:r>
    </w:p>
    <w:p w14:paraId="662EF65C" w14:textId="0590E5CE" w:rsidR="00AE26E6" w:rsidRPr="00AE26E6" w:rsidRDefault="00AE26E6" w:rsidP="00AE26E6">
      <w:r>
        <w:t xml:space="preserve">Vorteile: </w:t>
      </w:r>
    </w:p>
    <w:p w14:paraId="6D7605B8" w14:textId="18FE623D" w:rsidR="00AE26E6" w:rsidRPr="00AE26E6" w:rsidRDefault="00AE26E6" w:rsidP="00AE26E6">
      <w:pPr>
        <w:pStyle w:val="Listenabsatz"/>
        <w:numPr>
          <w:ilvl w:val="0"/>
          <w:numId w:val="13"/>
        </w:numPr>
      </w:pPr>
      <w:r w:rsidRPr="00AE26E6">
        <w:t xml:space="preserve">Komplett auf </w:t>
      </w:r>
      <w:proofErr w:type="spellStart"/>
      <w:r w:rsidRPr="00AE26E6">
        <w:t>Flexbox</w:t>
      </w:r>
      <w:proofErr w:type="spellEnd"/>
      <w:r w:rsidRPr="00AE26E6">
        <w:t xml:space="preserve"> aufgebaut</w:t>
      </w:r>
    </w:p>
    <w:p w14:paraId="63C65402" w14:textId="7731A71C" w:rsidR="00AE26E6" w:rsidRPr="00AE26E6" w:rsidRDefault="00AE26E6" w:rsidP="00AE26E6">
      <w:pPr>
        <w:pStyle w:val="Listenabsatz"/>
        <w:numPr>
          <w:ilvl w:val="0"/>
          <w:numId w:val="13"/>
        </w:numPr>
      </w:pPr>
      <w:r w:rsidRPr="00AE26E6">
        <w:t>Responsives 12-Spalten-Grid-System</w:t>
      </w:r>
    </w:p>
    <w:p w14:paraId="4A91CDC8" w14:textId="7015E3FE" w:rsidR="00AE26E6" w:rsidRPr="00AE26E6" w:rsidRDefault="00AE26E6" w:rsidP="00AE26E6">
      <w:pPr>
        <w:pStyle w:val="Listenabsatz"/>
        <w:numPr>
          <w:ilvl w:val="0"/>
          <w:numId w:val="13"/>
        </w:numPr>
      </w:pPr>
      <w:r w:rsidRPr="00AE26E6">
        <w:t>Keine Abhängigkeit von JavaScript</w:t>
      </w:r>
      <w:r>
        <w:t xml:space="preserve"> (Kein Java vorhanden) </w:t>
      </w:r>
    </w:p>
    <w:p w14:paraId="7995EE54" w14:textId="108F7129" w:rsidR="00AE26E6" w:rsidRDefault="00AE26E6" w:rsidP="00AE26E6">
      <w:pPr>
        <w:pStyle w:val="Listenabsatz"/>
        <w:numPr>
          <w:ilvl w:val="0"/>
          <w:numId w:val="13"/>
        </w:numPr>
      </w:pPr>
      <w:r w:rsidRPr="00AE26E6">
        <w:t>Klare, moderne Optik</w:t>
      </w:r>
    </w:p>
    <w:p w14:paraId="662067B5" w14:textId="678D5861" w:rsidR="008B3662" w:rsidRDefault="002D590B" w:rsidP="00AE26E6">
      <w:pPr>
        <w:pStyle w:val="Listenabsatz"/>
        <w:numPr>
          <w:ilvl w:val="0"/>
          <w:numId w:val="13"/>
        </w:numPr>
      </w:pPr>
      <w:r>
        <w:t xml:space="preserve">Design </w:t>
      </w:r>
      <w:r w:rsidR="008B3662">
        <w:t>sehr sauber</w:t>
      </w:r>
      <w:r>
        <w:t xml:space="preserve"> und auch minimalistisch</w:t>
      </w:r>
    </w:p>
    <w:p w14:paraId="5FE6A552" w14:textId="7A3767F0" w:rsidR="008B3662" w:rsidRDefault="002D590B" w:rsidP="002D590B">
      <w:pPr>
        <w:pStyle w:val="Listenabsatz"/>
        <w:numPr>
          <w:ilvl w:val="0"/>
          <w:numId w:val="13"/>
        </w:numPr>
      </w:pPr>
      <w:r>
        <w:t xml:space="preserve">Einfach zu lernen die Klassenstruktur ist sehr klar </w:t>
      </w:r>
    </w:p>
    <w:p w14:paraId="3C2E1548" w14:textId="34AE2D96" w:rsidR="00AE26E6" w:rsidRPr="00AE26E6" w:rsidRDefault="00AE26E6" w:rsidP="00AE26E6">
      <w:r>
        <w:t xml:space="preserve">Nachteile: </w:t>
      </w:r>
    </w:p>
    <w:p w14:paraId="12714980" w14:textId="59D320E3" w:rsidR="00AE26E6" w:rsidRDefault="00D93E48" w:rsidP="002D590B">
      <w:pPr>
        <w:pStyle w:val="Listenabsatz"/>
        <w:numPr>
          <w:ilvl w:val="0"/>
          <w:numId w:val="15"/>
        </w:numPr>
      </w:pPr>
      <w:r>
        <w:t>Es hat nicht so viele Fertige Komponenten</w:t>
      </w:r>
    </w:p>
    <w:p w14:paraId="4E589D20" w14:textId="72CB19AC" w:rsidR="00C317EF" w:rsidRDefault="00D93E48" w:rsidP="00C317EF">
      <w:pPr>
        <w:pStyle w:val="Listenabsatz"/>
        <w:numPr>
          <w:ilvl w:val="0"/>
          <w:numId w:val="15"/>
        </w:numPr>
      </w:pPr>
      <w:r>
        <w:t xml:space="preserve">Man muss den Java teil </w:t>
      </w:r>
      <w:proofErr w:type="gramStart"/>
      <w:r>
        <w:t>selber</w:t>
      </w:r>
      <w:proofErr w:type="gramEnd"/>
      <w:r>
        <w:t xml:space="preserve"> </w:t>
      </w:r>
      <w:r w:rsidR="00C317EF">
        <w:t>schreiben,</w:t>
      </w:r>
      <w:r>
        <w:t xml:space="preserve"> denn gibt es nicht bei </w:t>
      </w:r>
      <w:proofErr w:type="spellStart"/>
      <w:r>
        <w:t>Bulma</w:t>
      </w:r>
      <w:proofErr w:type="spellEnd"/>
      <w:r>
        <w:t xml:space="preserve"> </w:t>
      </w:r>
    </w:p>
    <w:p w14:paraId="18F88757" w14:textId="692F157F" w:rsidR="00C317EF" w:rsidRDefault="00C317EF" w:rsidP="00C317EF">
      <w:r>
        <w:t xml:space="preserve">Was ist das Beste? </w:t>
      </w:r>
    </w:p>
    <w:tbl>
      <w:tblPr>
        <w:tblStyle w:val="Gitternetztabelle5dunkel"/>
        <w:tblW w:w="0" w:type="auto"/>
        <w:tblLook w:val="04A0" w:firstRow="1" w:lastRow="0" w:firstColumn="1" w:lastColumn="0" w:noHBand="0" w:noVBand="1"/>
      </w:tblPr>
      <w:tblGrid>
        <w:gridCol w:w="1571"/>
        <w:gridCol w:w="1293"/>
        <w:gridCol w:w="1285"/>
        <w:gridCol w:w="1482"/>
        <w:gridCol w:w="1269"/>
        <w:gridCol w:w="1081"/>
        <w:gridCol w:w="1081"/>
      </w:tblGrid>
      <w:tr w:rsidR="00FF5A27" w14:paraId="52468CDB" w14:textId="6BD90D26" w:rsidTr="00FF5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00CEB3B" w14:textId="21215843" w:rsidR="00FF5A27" w:rsidRDefault="00FF5A27" w:rsidP="00C317EF">
            <w:r>
              <w:t>Namen:</w:t>
            </w:r>
          </w:p>
        </w:tc>
        <w:tc>
          <w:tcPr>
            <w:tcW w:w="1293" w:type="dxa"/>
          </w:tcPr>
          <w:p w14:paraId="3AA935F6" w14:textId="438F0674"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Java </w:t>
            </w:r>
          </w:p>
        </w:tc>
        <w:tc>
          <w:tcPr>
            <w:tcW w:w="1285" w:type="dxa"/>
          </w:tcPr>
          <w:p w14:paraId="0887FE34" w14:textId="6271D1EB"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Design </w:t>
            </w:r>
          </w:p>
        </w:tc>
        <w:tc>
          <w:tcPr>
            <w:tcW w:w="1482" w:type="dxa"/>
          </w:tcPr>
          <w:p w14:paraId="642FD094" w14:textId="4706FCD6"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Schwierigkeit </w:t>
            </w:r>
          </w:p>
        </w:tc>
        <w:tc>
          <w:tcPr>
            <w:tcW w:w="1269" w:type="dxa"/>
          </w:tcPr>
          <w:p w14:paraId="1961A6BE" w14:textId="76DF95A5" w:rsidR="00FF5A27" w:rsidRDefault="00FF5A27" w:rsidP="00C317EF">
            <w:pPr>
              <w:cnfStyle w:val="100000000000" w:firstRow="1" w:lastRow="0" w:firstColumn="0" w:lastColumn="0" w:oddVBand="0" w:evenVBand="0" w:oddHBand="0" w:evenHBand="0" w:firstRowFirstColumn="0" w:firstRowLastColumn="0" w:lastRowFirstColumn="0" w:lastRowLastColumn="0"/>
            </w:pPr>
            <w:r>
              <w:t xml:space="preserve">Flexibilität </w:t>
            </w:r>
          </w:p>
        </w:tc>
        <w:tc>
          <w:tcPr>
            <w:tcW w:w="1081" w:type="dxa"/>
          </w:tcPr>
          <w:p w14:paraId="350A2409" w14:textId="7B79EFFA" w:rsidR="00FF5A27" w:rsidRDefault="005D5C96" w:rsidP="00C317EF">
            <w:pPr>
              <w:cnfStyle w:val="100000000000" w:firstRow="1" w:lastRow="0" w:firstColumn="0" w:lastColumn="0" w:oddVBand="0" w:evenVBand="0" w:oddHBand="0" w:evenHBand="0" w:firstRowFirstColumn="0" w:firstRowLastColumn="0" w:lastRowFirstColumn="0" w:lastRowLastColumn="0"/>
            </w:pPr>
            <w:r>
              <w:t xml:space="preserve">Layout </w:t>
            </w:r>
          </w:p>
        </w:tc>
        <w:tc>
          <w:tcPr>
            <w:tcW w:w="1081" w:type="dxa"/>
          </w:tcPr>
          <w:p w14:paraId="00DA4A1E" w14:textId="0709AFA0" w:rsidR="00FF5A27" w:rsidRDefault="005D5C96" w:rsidP="00C317EF">
            <w:pPr>
              <w:cnfStyle w:val="100000000000" w:firstRow="1" w:lastRow="0" w:firstColumn="0" w:lastColumn="0" w:oddVBand="0" w:evenVBand="0" w:oddHBand="0" w:evenHBand="0" w:firstRowFirstColumn="0" w:firstRowLastColumn="0" w:lastRowFirstColumn="0" w:lastRowLastColumn="0"/>
            </w:pPr>
            <w:r>
              <w:t xml:space="preserve">Summe </w:t>
            </w:r>
          </w:p>
        </w:tc>
      </w:tr>
      <w:tr w:rsidR="00FF5A27" w14:paraId="05ECBB12" w14:textId="20D36517" w:rsidTr="00FF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6D34A32E" w14:textId="71A6D3BE" w:rsidR="00FF5A27" w:rsidRDefault="00FF5A27" w:rsidP="00C317EF">
            <w:r>
              <w:t>Bootstrap</w:t>
            </w:r>
          </w:p>
        </w:tc>
        <w:tc>
          <w:tcPr>
            <w:tcW w:w="1293" w:type="dxa"/>
          </w:tcPr>
          <w:p w14:paraId="176510FA" w14:textId="6FBFA1B1" w:rsidR="00FF5A27" w:rsidRDefault="005D5C96" w:rsidP="00C317EF">
            <w:pPr>
              <w:cnfStyle w:val="000000100000" w:firstRow="0" w:lastRow="0" w:firstColumn="0" w:lastColumn="0" w:oddVBand="0" w:evenVBand="0" w:oddHBand="1" w:evenHBand="0" w:firstRowFirstColumn="0" w:firstRowLastColumn="0" w:lastRowFirstColumn="0" w:lastRowLastColumn="0"/>
            </w:pPr>
            <w:r>
              <w:t>5</w:t>
            </w:r>
          </w:p>
        </w:tc>
        <w:tc>
          <w:tcPr>
            <w:tcW w:w="1285" w:type="dxa"/>
          </w:tcPr>
          <w:p w14:paraId="1B4904A4" w14:textId="374E8455" w:rsidR="00FF5A27" w:rsidRDefault="00AC71FD" w:rsidP="00C317EF">
            <w:pPr>
              <w:cnfStyle w:val="000000100000" w:firstRow="0" w:lastRow="0" w:firstColumn="0" w:lastColumn="0" w:oddVBand="0" w:evenVBand="0" w:oddHBand="1" w:evenHBand="0" w:firstRowFirstColumn="0" w:firstRowLastColumn="0" w:lastRowFirstColumn="0" w:lastRowLastColumn="0"/>
            </w:pPr>
            <w:r>
              <w:t>3</w:t>
            </w:r>
          </w:p>
        </w:tc>
        <w:tc>
          <w:tcPr>
            <w:tcW w:w="1482" w:type="dxa"/>
          </w:tcPr>
          <w:p w14:paraId="5B43B56F" w14:textId="7900CC68" w:rsidR="00FF5A27" w:rsidRDefault="00F672D2" w:rsidP="00C317EF">
            <w:pPr>
              <w:cnfStyle w:val="000000100000" w:firstRow="0" w:lastRow="0" w:firstColumn="0" w:lastColumn="0" w:oddVBand="0" w:evenVBand="0" w:oddHBand="1" w:evenHBand="0" w:firstRowFirstColumn="0" w:firstRowLastColumn="0" w:lastRowFirstColumn="0" w:lastRowLastColumn="0"/>
            </w:pPr>
            <w:r>
              <w:t>4</w:t>
            </w:r>
          </w:p>
        </w:tc>
        <w:tc>
          <w:tcPr>
            <w:tcW w:w="1269" w:type="dxa"/>
          </w:tcPr>
          <w:p w14:paraId="4F944375" w14:textId="37617ED7" w:rsidR="00FF5A27" w:rsidRDefault="00FA75B5" w:rsidP="00C317EF">
            <w:pPr>
              <w:cnfStyle w:val="000000100000" w:firstRow="0" w:lastRow="0" w:firstColumn="0" w:lastColumn="0" w:oddVBand="0" w:evenVBand="0" w:oddHBand="1" w:evenHBand="0" w:firstRowFirstColumn="0" w:firstRowLastColumn="0" w:lastRowFirstColumn="0" w:lastRowLastColumn="0"/>
            </w:pPr>
            <w:r>
              <w:t>2</w:t>
            </w:r>
          </w:p>
        </w:tc>
        <w:tc>
          <w:tcPr>
            <w:tcW w:w="1081" w:type="dxa"/>
          </w:tcPr>
          <w:p w14:paraId="5E7AE93A" w14:textId="06FD325C" w:rsidR="00FF5A27" w:rsidRDefault="00534A36" w:rsidP="00C317EF">
            <w:pPr>
              <w:cnfStyle w:val="000000100000" w:firstRow="0" w:lastRow="0" w:firstColumn="0" w:lastColumn="0" w:oddVBand="0" w:evenVBand="0" w:oddHBand="1" w:evenHBand="0" w:firstRowFirstColumn="0" w:firstRowLastColumn="0" w:lastRowFirstColumn="0" w:lastRowLastColumn="0"/>
            </w:pPr>
            <w:r>
              <w:t>2</w:t>
            </w:r>
          </w:p>
        </w:tc>
        <w:tc>
          <w:tcPr>
            <w:tcW w:w="1081" w:type="dxa"/>
          </w:tcPr>
          <w:p w14:paraId="68D9F28D" w14:textId="514F1E30" w:rsidR="00FF5A27" w:rsidRDefault="00534A36" w:rsidP="00C317EF">
            <w:pPr>
              <w:cnfStyle w:val="000000100000" w:firstRow="0" w:lastRow="0" w:firstColumn="0" w:lastColumn="0" w:oddVBand="0" w:evenVBand="0" w:oddHBand="1" w:evenHBand="0" w:firstRowFirstColumn="0" w:firstRowLastColumn="0" w:lastRowFirstColumn="0" w:lastRowLastColumn="0"/>
            </w:pPr>
            <w:r>
              <w:t>16/</w:t>
            </w:r>
            <w:r w:rsidR="006C701B">
              <w:t>25</w:t>
            </w:r>
          </w:p>
        </w:tc>
      </w:tr>
      <w:tr w:rsidR="00FF5A27" w14:paraId="6E3184FE" w14:textId="641FC0C8" w:rsidTr="00FF5A27">
        <w:tc>
          <w:tcPr>
            <w:cnfStyle w:val="001000000000" w:firstRow="0" w:lastRow="0" w:firstColumn="1" w:lastColumn="0" w:oddVBand="0" w:evenVBand="0" w:oddHBand="0" w:evenHBand="0" w:firstRowFirstColumn="0" w:firstRowLastColumn="0" w:lastRowFirstColumn="0" w:lastRowLastColumn="0"/>
            <w:tcW w:w="1571" w:type="dxa"/>
          </w:tcPr>
          <w:p w14:paraId="7796927C" w14:textId="5639E7F8" w:rsidR="00FF5A27" w:rsidRDefault="00FF5A27" w:rsidP="00C317EF">
            <w:proofErr w:type="spellStart"/>
            <w:r>
              <w:t>Materialize</w:t>
            </w:r>
            <w:proofErr w:type="spellEnd"/>
            <w:r>
              <w:t xml:space="preserve"> </w:t>
            </w:r>
          </w:p>
        </w:tc>
        <w:tc>
          <w:tcPr>
            <w:tcW w:w="1293" w:type="dxa"/>
          </w:tcPr>
          <w:p w14:paraId="667E9296" w14:textId="49B598A4" w:rsidR="00FF5A27" w:rsidRDefault="00AC71FD" w:rsidP="00C317EF">
            <w:pPr>
              <w:cnfStyle w:val="000000000000" w:firstRow="0" w:lastRow="0" w:firstColumn="0" w:lastColumn="0" w:oddVBand="0" w:evenVBand="0" w:oddHBand="0" w:evenHBand="0" w:firstRowFirstColumn="0" w:firstRowLastColumn="0" w:lastRowFirstColumn="0" w:lastRowLastColumn="0"/>
            </w:pPr>
            <w:r>
              <w:t>5</w:t>
            </w:r>
          </w:p>
        </w:tc>
        <w:tc>
          <w:tcPr>
            <w:tcW w:w="1285" w:type="dxa"/>
          </w:tcPr>
          <w:p w14:paraId="20CA61EE" w14:textId="387ABCBF" w:rsidR="00FF5A27" w:rsidRDefault="00AC71FD" w:rsidP="00C317EF">
            <w:pPr>
              <w:cnfStyle w:val="000000000000" w:firstRow="0" w:lastRow="0" w:firstColumn="0" w:lastColumn="0" w:oddVBand="0" w:evenVBand="0" w:oddHBand="0" w:evenHBand="0" w:firstRowFirstColumn="0" w:firstRowLastColumn="0" w:lastRowFirstColumn="0" w:lastRowLastColumn="0"/>
            </w:pPr>
            <w:r>
              <w:t>4</w:t>
            </w:r>
          </w:p>
        </w:tc>
        <w:tc>
          <w:tcPr>
            <w:tcW w:w="1482" w:type="dxa"/>
          </w:tcPr>
          <w:p w14:paraId="0F1BAE59" w14:textId="2EAEBCB3" w:rsidR="00FF5A27" w:rsidRDefault="00F672D2" w:rsidP="00C317EF">
            <w:pPr>
              <w:cnfStyle w:val="000000000000" w:firstRow="0" w:lastRow="0" w:firstColumn="0" w:lastColumn="0" w:oddVBand="0" w:evenVBand="0" w:oddHBand="0" w:evenHBand="0" w:firstRowFirstColumn="0" w:firstRowLastColumn="0" w:lastRowFirstColumn="0" w:lastRowLastColumn="0"/>
            </w:pPr>
            <w:r>
              <w:t>4</w:t>
            </w:r>
          </w:p>
        </w:tc>
        <w:tc>
          <w:tcPr>
            <w:tcW w:w="1269" w:type="dxa"/>
          </w:tcPr>
          <w:p w14:paraId="33FC395D" w14:textId="324BCE5B" w:rsidR="00FF5A27" w:rsidRDefault="00FA75B5" w:rsidP="00C317EF">
            <w:pPr>
              <w:cnfStyle w:val="000000000000" w:firstRow="0" w:lastRow="0" w:firstColumn="0" w:lastColumn="0" w:oddVBand="0" w:evenVBand="0" w:oddHBand="0" w:evenHBand="0" w:firstRowFirstColumn="0" w:firstRowLastColumn="0" w:lastRowFirstColumn="0" w:lastRowLastColumn="0"/>
            </w:pPr>
            <w:r>
              <w:t>3</w:t>
            </w:r>
          </w:p>
        </w:tc>
        <w:tc>
          <w:tcPr>
            <w:tcW w:w="1081" w:type="dxa"/>
          </w:tcPr>
          <w:p w14:paraId="172D563C" w14:textId="7A64C597" w:rsidR="00FF5A27" w:rsidRDefault="00534A36" w:rsidP="00C317EF">
            <w:pPr>
              <w:cnfStyle w:val="000000000000" w:firstRow="0" w:lastRow="0" w:firstColumn="0" w:lastColumn="0" w:oddVBand="0" w:evenVBand="0" w:oddHBand="0" w:evenHBand="0" w:firstRowFirstColumn="0" w:firstRowLastColumn="0" w:lastRowFirstColumn="0" w:lastRowLastColumn="0"/>
            </w:pPr>
            <w:r>
              <w:t>3</w:t>
            </w:r>
          </w:p>
        </w:tc>
        <w:tc>
          <w:tcPr>
            <w:tcW w:w="1081" w:type="dxa"/>
          </w:tcPr>
          <w:p w14:paraId="3133AC1F" w14:textId="255CDE8F" w:rsidR="00FF5A27" w:rsidRDefault="006C701B" w:rsidP="00C317EF">
            <w:pPr>
              <w:cnfStyle w:val="000000000000" w:firstRow="0" w:lastRow="0" w:firstColumn="0" w:lastColumn="0" w:oddVBand="0" w:evenVBand="0" w:oddHBand="0" w:evenHBand="0" w:firstRowFirstColumn="0" w:firstRowLastColumn="0" w:lastRowFirstColumn="0" w:lastRowLastColumn="0"/>
            </w:pPr>
            <w:r>
              <w:t>19/25</w:t>
            </w:r>
          </w:p>
        </w:tc>
      </w:tr>
      <w:tr w:rsidR="00FF5A27" w14:paraId="567B5A92" w14:textId="3142756E" w:rsidTr="00FF5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tcPr>
          <w:p w14:paraId="7CC7E6CD" w14:textId="4775A6B7" w:rsidR="00FF5A27" w:rsidRDefault="00FF5A27" w:rsidP="00C317EF">
            <w:proofErr w:type="spellStart"/>
            <w:r>
              <w:t>Bulma</w:t>
            </w:r>
            <w:proofErr w:type="spellEnd"/>
          </w:p>
        </w:tc>
        <w:tc>
          <w:tcPr>
            <w:tcW w:w="1293" w:type="dxa"/>
          </w:tcPr>
          <w:p w14:paraId="1BEE4148" w14:textId="735FA51F" w:rsidR="00FF5A27" w:rsidRDefault="00AC71FD" w:rsidP="00C317EF">
            <w:pPr>
              <w:cnfStyle w:val="000000100000" w:firstRow="0" w:lastRow="0" w:firstColumn="0" w:lastColumn="0" w:oddVBand="0" w:evenVBand="0" w:oddHBand="1" w:evenHBand="0" w:firstRowFirstColumn="0" w:firstRowLastColumn="0" w:lastRowFirstColumn="0" w:lastRowLastColumn="0"/>
            </w:pPr>
            <w:r>
              <w:t>0</w:t>
            </w:r>
          </w:p>
        </w:tc>
        <w:tc>
          <w:tcPr>
            <w:tcW w:w="1285" w:type="dxa"/>
          </w:tcPr>
          <w:p w14:paraId="1E4B35E9" w14:textId="57A7BFC1" w:rsidR="00FF5A27" w:rsidRDefault="00AC71FD" w:rsidP="00C317EF">
            <w:pPr>
              <w:cnfStyle w:val="000000100000" w:firstRow="0" w:lastRow="0" w:firstColumn="0" w:lastColumn="0" w:oddVBand="0" w:evenVBand="0" w:oddHBand="1" w:evenHBand="0" w:firstRowFirstColumn="0" w:firstRowLastColumn="0" w:lastRowFirstColumn="0" w:lastRowLastColumn="0"/>
            </w:pPr>
            <w:r>
              <w:t>2</w:t>
            </w:r>
          </w:p>
        </w:tc>
        <w:tc>
          <w:tcPr>
            <w:tcW w:w="1482" w:type="dxa"/>
          </w:tcPr>
          <w:p w14:paraId="465FDB73" w14:textId="752C1654" w:rsidR="00FF5A27" w:rsidRDefault="00FA75B5" w:rsidP="00C317EF">
            <w:pPr>
              <w:cnfStyle w:val="000000100000" w:firstRow="0" w:lastRow="0" w:firstColumn="0" w:lastColumn="0" w:oddVBand="0" w:evenVBand="0" w:oddHBand="1" w:evenHBand="0" w:firstRowFirstColumn="0" w:firstRowLastColumn="0" w:lastRowFirstColumn="0" w:lastRowLastColumn="0"/>
            </w:pPr>
            <w:r>
              <w:t>5</w:t>
            </w:r>
          </w:p>
        </w:tc>
        <w:tc>
          <w:tcPr>
            <w:tcW w:w="1269" w:type="dxa"/>
          </w:tcPr>
          <w:p w14:paraId="6672A045" w14:textId="2CF94B68" w:rsidR="00FF5A27" w:rsidRDefault="00534A36" w:rsidP="00C317EF">
            <w:pPr>
              <w:cnfStyle w:val="000000100000" w:firstRow="0" w:lastRow="0" w:firstColumn="0" w:lastColumn="0" w:oddVBand="0" w:evenVBand="0" w:oddHBand="1" w:evenHBand="0" w:firstRowFirstColumn="0" w:firstRowLastColumn="0" w:lastRowFirstColumn="0" w:lastRowLastColumn="0"/>
            </w:pPr>
            <w:r>
              <w:t>3</w:t>
            </w:r>
          </w:p>
        </w:tc>
        <w:tc>
          <w:tcPr>
            <w:tcW w:w="1081" w:type="dxa"/>
          </w:tcPr>
          <w:p w14:paraId="1843F6D0" w14:textId="72CE9631" w:rsidR="00FF5A27" w:rsidRDefault="00534A36" w:rsidP="00C317EF">
            <w:pPr>
              <w:cnfStyle w:val="000000100000" w:firstRow="0" w:lastRow="0" w:firstColumn="0" w:lastColumn="0" w:oddVBand="0" w:evenVBand="0" w:oddHBand="1" w:evenHBand="0" w:firstRowFirstColumn="0" w:firstRowLastColumn="0" w:lastRowFirstColumn="0" w:lastRowLastColumn="0"/>
            </w:pPr>
            <w:r>
              <w:t>4</w:t>
            </w:r>
          </w:p>
        </w:tc>
        <w:tc>
          <w:tcPr>
            <w:tcW w:w="1081" w:type="dxa"/>
          </w:tcPr>
          <w:p w14:paraId="5D9FB994" w14:textId="6684F3F7" w:rsidR="00FF5A27" w:rsidRDefault="006C701B" w:rsidP="00C317EF">
            <w:pPr>
              <w:cnfStyle w:val="000000100000" w:firstRow="0" w:lastRow="0" w:firstColumn="0" w:lastColumn="0" w:oddVBand="0" w:evenVBand="0" w:oddHBand="1" w:evenHBand="0" w:firstRowFirstColumn="0" w:firstRowLastColumn="0" w:lastRowFirstColumn="0" w:lastRowLastColumn="0"/>
            </w:pPr>
            <w:r>
              <w:t xml:space="preserve">14/25 </w:t>
            </w:r>
          </w:p>
        </w:tc>
      </w:tr>
    </w:tbl>
    <w:p w14:paraId="37D5C7E1" w14:textId="18CAD23A" w:rsidR="006C701B" w:rsidRDefault="006C701B" w:rsidP="00C317EF"/>
    <w:p w14:paraId="55904B57" w14:textId="77777777" w:rsidR="008217AC" w:rsidRDefault="006C701B" w:rsidP="00C317EF">
      <w:r>
        <w:t xml:space="preserve">Wenn man die Liste </w:t>
      </w:r>
      <w:r w:rsidR="00C80031">
        <w:t>beachtet,</w:t>
      </w:r>
      <w:r>
        <w:t xml:space="preserve"> sieht man das </w:t>
      </w:r>
      <w:proofErr w:type="spellStart"/>
      <w:r>
        <w:t>Materialize</w:t>
      </w:r>
      <w:proofErr w:type="spellEnd"/>
      <w:r>
        <w:t xml:space="preserve"> sehr</w:t>
      </w:r>
      <w:r w:rsidR="00C80031">
        <w:t xml:space="preserve"> </w:t>
      </w:r>
      <w:r w:rsidR="00DE44C8">
        <w:t xml:space="preserve">gut im </w:t>
      </w:r>
      <w:proofErr w:type="spellStart"/>
      <w:r w:rsidR="00DE44C8">
        <w:t>vergleich</w:t>
      </w:r>
      <w:proofErr w:type="spellEnd"/>
      <w:r w:rsidR="00DE44C8">
        <w:t xml:space="preserve"> zu den anderen ist und es sehr gut Vorteile hat.</w:t>
      </w:r>
    </w:p>
    <w:p w14:paraId="5C5CD8C8" w14:textId="2B0E59F0" w:rsidR="008217AC" w:rsidRDefault="008217AC" w:rsidP="008217AC">
      <w:pPr>
        <w:pStyle w:val="berschrift1"/>
      </w:pPr>
      <w:bookmarkStart w:id="4" w:name="_Toc211511210"/>
      <w:r>
        <w:lastRenderedPageBreak/>
        <w:t>jQuery</w:t>
      </w:r>
      <w:bookmarkEnd w:id="4"/>
      <w:r>
        <w:t xml:space="preserve"> </w:t>
      </w:r>
    </w:p>
    <w:p w14:paraId="11D9CFDC" w14:textId="77777777" w:rsidR="00C21205" w:rsidRDefault="00C21205" w:rsidP="008217AC"/>
    <w:p w14:paraId="28BD41B0" w14:textId="79E9AF35" w:rsidR="00C059A5" w:rsidRDefault="00820AC0" w:rsidP="008217AC">
      <w:r>
        <w:t xml:space="preserve">Bevor ich jedoch mit dem jQuery beginnen </w:t>
      </w:r>
      <w:r w:rsidR="00F035D0">
        <w:t>konnte,</w:t>
      </w:r>
      <w:r>
        <w:t xml:space="preserve"> musste ich mich </w:t>
      </w:r>
      <w:r w:rsidR="00ED62B9">
        <w:t>ein wenig</w:t>
      </w:r>
      <w:r>
        <w:t xml:space="preserve"> </w:t>
      </w:r>
      <w:r w:rsidR="00F035D0">
        <w:t xml:space="preserve">vor </w:t>
      </w:r>
      <w:r w:rsidR="00C46799">
        <w:t>Bereiten</w:t>
      </w:r>
      <w:r>
        <w:t xml:space="preserve"> das ganze habe ich so gemacht in dem ich bei </w:t>
      </w:r>
      <w:r w:rsidR="00ED62B9" w:rsidRPr="00ED62B9">
        <w:t>codecademy</w:t>
      </w:r>
      <w:r w:rsidR="00ED62B9">
        <w:t xml:space="preserve"> die Übungen zu </w:t>
      </w:r>
      <w:r w:rsidR="00ED2A5E">
        <w:t xml:space="preserve">JavaScript gemacht habe das ganze hat eine weile gedauert da man die ganzen </w:t>
      </w:r>
      <w:r w:rsidR="00961FD4">
        <w:t>Grundlagen</w:t>
      </w:r>
      <w:r w:rsidR="00ED2A5E">
        <w:t xml:space="preserve"> da durch gelernt hat</w:t>
      </w:r>
      <w:r w:rsidR="00961FD4">
        <w:t xml:space="preserve">. Man musste ebenfalls auch sehr viel lesen. Da die ganzen Funktionen </w:t>
      </w:r>
      <w:r w:rsidR="009A7BB3">
        <w:t xml:space="preserve">so erklärt wurde aber auch musste man am Schluss </w:t>
      </w:r>
      <w:r w:rsidR="00F035D0">
        <w:t>das gelesene Anwenden</w:t>
      </w:r>
      <w:r w:rsidR="009A7BB3">
        <w:t xml:space="preserve"> aber nicht nur dort wo man es gelesen </w:t>
      </w:r>
      <w:r w:rsidR="00F035D0">
        <w:t>hat,</w:t>
      </w:r>
      <w:r w:rsidR="009A7BB3">
        <w:t xml:space="preserve"> sondern auch </w:t>
      </w:r>
      <w:r w:rsidR="00A67C56">
        <w:t>da bei</w:t>
      </w:r>
      <w:r w:rsidR="00F035D0">
        <w:t xml:space="preserve"> weiteren aufgaben</w:t>
      </w:r>
      <w:r w:rsidR="0066740B">
        <w:t xml:space="preserve">. </w:t>
      </w:r>
      <w:r w:rsidR="008646F1">
        <w:t>Daran habe ich dann auch über eine Stund</w:t>
      </w:r>
      <w:r w:rsidR="00C26E76">
        <w:t xml:space="preserve">e gearbeitet. Bis ich dann zu einem Quiz kam bei welchem </w:t>
      </w:r>
      <w:r w:rsidR="00870847">
        <w:t>das gelernte überprüft wurde</w:t>
      </w:r>
      <w:r w:rsidR="00631A7E">
        <w:t xml:space="preserve">. </w:t>
      </w:r>
    </w:p>
    <w:p w14:paraId="02CE0F7E" w14:textId="53752E32" w:rsidR="0087144D" w:rsidRDefault="0087144D" w:rsidP="0087144D">
      <w:r w:rsidRPr="005253E1">
        <w:rPr>
          <w:noProof/>
        </w:rPr>
        <w:drawing>
          <wp:anchor distT="0" distB="0" distL="114300" distR="114300" simplePos="0" relativeHeight="251662336" behindDoc="0" locked="0" layoutInCell="1" allowOverlap="1" wp14:anchorId="58575227" wp14:editId="0FDE3845">
            <wp:simplePos x="0" y="0"/>
            <wp:positionH relativeFrom="margin">
              <wp:posOffset>1047750</wp:posOffset>
            </wp:positionH>
            <wp:positionV relativeFrom="paragraph">
              <wp:posOffset>447675</wp:posOffset>
            </wp:positionV>
            <wp:extent cx="4362450" cy="175260"/>
            <wp:effectExtent l="0" t="0" r="0" b="0"/>
            <wp:wrapSquare wrapText="bothSides"/>
            <wp:docPr id="6766783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78310" name=""/>
                    <pic:cNvPicPr/>
                  </pic:nvPicPr>
                  <pic:blipFill rotWithShape="1">
                    <a:blip r:embed="rId9" cstate="print">
                      <a:extLst>
                        <a:ext uri="{28A0092B-C50C-407E-A947-70E740481C1C}">
                          <a14:useLocalDpi xmlns:a14="http://schemas.microsoft.com/office/drawing/2010/main" val="0"/>
                        </a:ext>
                      </a:extLst>
                    </a:blip>
                    <a:srcRect t="28744" b="25483"/>
                    <a:stretch>
                      <a:fillRect/>
                    </a:stretch>
                  </pic:blipFill>
                  <pic:spPr bwMode="auto">
                    <a:xfrm>
                      <a:off x="0" y="0"/>
                      <a:ext cx="4362450" cy="175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44D">
        <w:t>Nachdem ich damit fertig war, habe ich mich über jQuery informiert und darüber, was ich alles machen muss. Dabei bin ich darauf gesto</w:t>
      </w:r>
      <w:r w:rsidR="00FD20EB">
        <w:t>ss</w:t>
      </w:r>
      <w:r w:rsidRPr="0087144D">
        <w:t>en, dass man Folgendes in den Head eingibt</w:t>
      </w:r>
      <w:r>
        <w:t>:</w:t>
      </w:r>
      <w:r w:rsidRPr="0087144D">
        <w:t xml:space="preserve"> weil man das genutzt hat und auch damit gearbeitet hat. Nachdem ich das gemacht hatte, konnte ich schon anfangen, durch die Webseite zu stöbern und nachzuschauen, was ich für meine eigene Webseite gebrauchen könnte. Au</w:t>
      </w:r>
      <w:r w:rsidR="00FD20EB">
        <w:t>ss</w:t>
      </w:r>
      <w:r w:rsidRPr="0087144D">
        <w:t xml:space="preserve">erdem habe ich herausgefunden, dass man, wenn man JavaScript-Codes verwendet, auch passende Klassen oder IDs braucht, da man diese nicht immer auf der Webseite finden kann und sie daher selbst schreiben muss. Dabei ist mir aufgefallen, dass es gar nicht so einfach ist, das Ganze zu finden, da es viele verschiedene </w:t>
      </w:r>
      <w:r w:rsidR="004C646B" w:rsidRPr="004C646B">
        <w:t xml:space="preserve">Codeteile </w:t>
      </w:r>
      <w:r w:rsidRPr="0087144D">
        <w:t>gibt – nicht nur ein paar, sondern sehr viele.</w:t>
      </w:r>
      <w:r>
        <w:t xml:space="preserve"> </w:t>
      </w:r>
    </w:p>
    <w:p w14:paraId="24B68460" w14:textId="1B204CFE" w:rsidR="006C701B" w:rsidRPr="00AE26E6" w:rsidRDefault="00F43FBE" w:rsidP="008217AC">
      <w:r w:rsidRPr="00F43FBE">
        <w:t xml:space="preserve">Im Grossen und Ganzen ist das Ganze ein sehr gutes Tool, jedoch muss man sich einarbeiten, damit man genau weiss, was wo ist. An sich ist es eine sehr schöne und gute Idee, das so zu machen, dass man einfach Code nehmen kann und dann nur noch die Klassen erstellen und einfügen muss. </w:t>
      </w:r>
      <w:r w:rsidR="00DE44C8">
        <w:t xml:space="preserve"> </w:t>
      </w:r>
      <w:r w:rsidR="006C701B">
        <w:t xml:space="preserve"> </w:t>
      </w:r>
    </w:p>
    <w:tbl>
      <w:tblPr>
        <w:tblStyle w:val="Gitternetztabelle4"/>
        <w:tblW w:w="9698" w:type="dxa"/>
        <w:tblLook w:val="04A0" w:firstRow="1" w:lastRow="0" w:firstColumn="1" w:lastColumn="0" w:noHBand="0" w:noVBand="1"/>
      </w:tblPr>
      <w:tblGrid>
        <w:gridCol w:w="2424"/>
        <w:gridCol w:w="2424"/>
        <w:gridCol w:w="2425"/>
        <w:gridCol w:w="2425"/>
      </w:tblGrid>
      <w:tr w:rsidR="003D77DE" w14:paraId="54A31CD0" w14:textId="77777777" w:rsidTr="003D77DE">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2424" w:type="dxa"/>
          </w:tcPr>
          <w:p w14:paraId="47E2119F" w14:textId="480357FE" w:rsidR="003D77DE" w:rsidRDefault="003D77DE" w:rsidP="00DE44C8">
            <w:r>
              <w:t xml:space="preserve">Testbereich </w:t>
            </w:r>
          </w:p>
        </w:tc>
        <w:tc>
          <w:tcPr>
            <w:tcW w:w="2424" w:type="dxa"/>
          </w:tcPr>
          <w:p w14:paraId="46CAD342" w14:textId="0BC8F411" w:rsidR="003D77DE" w:rsidRDefault="003D77DE" w:rsidP="00DE44C8">
            <w:pPr>
              <w:cnfStyle w:val="100000000000" w:firstRow="1" w:lastRow="0" w:firstColumn="0" w:lastColumn="0" w:oddVBand="0" w:evenVBand="0" w:oddHBand="0" w:evenHBand="0" w:firstRowFirstColumn="0" w:firstRowLastColumn="0" w:lastRowFirstColumn="0" w:lastRowLastColumn="0"/>
            </w:pPr>
            <w:r>
              <w:t xml:space="preserve">Gewünschtes Ergebnis </w:t>
            </w:r>
          </w:p>
        </w:tc>
        <w:tc>
          <w:tcPr>
            <w:tcW w:w="2425" w:type="dxa"/>
          </w:tcPr>
          <w:p w14:paraId="6E17644A" w14:textId="7767F3BA" w:rsidR="003D77DE" w:rsidRDefault="003D77DE" w:rsidP="00DE44C8">
            <w:pPr>
              <w:cnfStyle w:val="100000000000" w:firstRow="1" w:lastRow="0" w:firstColumn="0" w:lastColumn="0" w:oddVBand="0" w:evenVBand="0" w:oddHBand="0" w:evenHBand="0" w:firstRowFirstColumn="0" w:firstRowLastColumn="0" w:lastRowFirstColumn="0" w:lastRowLastColumn="0"/>
            </w:pPr>
            <w:r>
              <w:t xml:space="preserve">Zustand </w:t>
            </w:r>
          </w:p>
        </w:tc>
        <w:tc>
          <w:tcPr>
            <w:tcW w:w="2425" w:type="dxa"/>
          </w:tcPr>
          <w:p w14:paraId="126F5882" w14:textId="703A83C6" w:rsidR="003D77DE" w:rsidRDefault="003D77DE" w:rsidP="00DE44C8">
            <w:pPr>
              <w:cnfStyle w:val="100000000000" w:firstRow="1" w:lastRow="0" w:firstColumn="0" w:lastColumn="0" w:oddVBand="0" w:evenVBand="0" w:oddHBand="0" w:evenHBand="0" w:firstRowFirstColumn="0" w:firstRowLastColumn="0" w:lastRowFirstColumn="0" w:lastRowLastColumn="0"/>
            </w:pPr>
            <w:r>
              <w:t xml:space="preserve">Bemerkung </w:t>
            </w:r>
          </w:p>
        </w:tc>
      </w:tr>
      <w:tr w:rsidR="003D77DE" w14:paraId="367079FF" w14:textId="77777777" w:rsidTr="003D77D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424" w:type="dxa"/>
          </w:tcPr>
          <w:p w14:paraId="10952A23" w14:textId="77777777" w:rsidR="003D77DE" w:rsidRDefault="003D77DE" w:rsidP="00DE44C8"/>
        </w:tc>
        <w:tc>
          <w:tcPr>
            <w:tcW w:w="2424" w:type="dxa"/>
          </w:tcPr>
          <w:p w14:paraId="457E3AA2" w14:textId="77777777" w:rsidR="003D77DE" w:rsidRDefault="003D77DE" w:rsidP="00DE44C8">
            <w:pPr>
              <w:cnfStyle w:val="000000100000" w:firstRow="0" w:lastRow="0" w:firstColumn="0" w:lastColumn="0" w:oddVBand="0" w:evenVBand="0" w:oddHBand="1" w:evenHBand="0" w:firstRowFirstColumn="0" w:firstRowLastColumn="0" w:lastRowFirstColumn="0" w:lastRowLastColumn="0"/>
            </w:pPr>
          </w:p>
        </w:tc>
        <w:tc>
          <w:tcPr>
            <w:tcW w:w="2425" w:type="dxa"/>
          </w:tcPr>
          <w:p w14:paraId="169C425A" w14:textId="77777777" w:rsidR="003D77DE" w:rsidRDefault="003D77DE" w:rsidP="00DE44C8">
            <w:pPr>
              <w:cnfStyle w:val="000000100000" w:firstRow="0" w:lastRow="0" w:firstColumn="0" w:lastColumn="0" w:oddVBand="0" w:evenVBand="0" w:oddHBand="1" w:evenHBand="0" w:firstRowFirstColumn="0" w:firstRowLastColumn="0" w:lastRowFirstColumn="0" w:lastRowLastColumn="0"/>
            </w:pPr>
          </w:p>
        </w:tc>
        <w:tc>
          <w:tcPr>
            <w:tcW w:w="2425" w:type="dxa"/>
          </w:tcPr>
          <w:p w14:paraId="03AA46F3" w14:textId="77777777" w:rsidR="003D77DE" w:rsidRDefault="003D77DE" w:rsidP="00DE44C8">
            <w:pPr>
              <w:cnfStyle w:val="000000100000" w:firstRow="0" w:lastRow="0" w:firstColumn="0" w:lastColumn="0" w:oddVBand="0" w:evenVBand="0" w:oddHBand="1" w:evenHBand="0" w:firstRowFirstColumn="0" w:firstRowLastColumn="0" w:lastRowFirstColumn="0" w:lastRowLastColumn="0"/>
            </w:pPr>
          </w:p>
        </w:tc>
      </w:tr>
      <w:tr w:rsidR="003D77DE" w14:paraId="61B121DB" w14:textId="77777777" w:rsidTr="003D77DE">
        <w:trPr>
          <w:trHeight w:val="390"/>
        </w:trPr>
        <w:tc>
          <w:tcPr>
            <w:cnfStyle w:val="001000000000" w:firstRow="0" w:lastRow="0" w:firstColumn="1" w:lastColumn="0" w:oddVBand="0" w:evenVBand="0" w:oddHBand="0" w:evenHBand="0" w:firstRowFirstColumn="0" w:firstRowLastColumn="0" w:lastRowFirstColumn="0" w:lastRowLastColumn="0"/>
            <w:tcW w:w="2424" w:type="dxa"/>
          </w:tcPr>
          <w:p w14:paraId="1404FB70" w14:textId="77777777" w:rsidR="003D77DE" w:rsidRDefault="003D77DE" w:rsidP="00DE44C8"/>
        </w:tc>
        <w:tc>
          <w:tcPr>
            <w:tcW w:w="2424" w:type="dxa"/>
          </w:tcPr>
          <w:p w14:paraId="1E2EBC53" w14:textId="77777777" w:rsidR="003D77DE" w:rsidRDefault="003D77DE" w:rsidP="00DE44C8">
            <w:pPr>
              <w:cnfStyle w:val="000000000000" w:firstRow="0" w:lastRow="0" w:firstColumn="0" w:lastColumn="0" w:oddVBand="0" w:evenVBand="0" w:oddHBand="0" w:evenHBand="0" w:firstRowFirstColumn="0" w:firstRowLastColumn="0" w:lastRowFirstColumn="0" w:lastRowLastColumn="0"/>
            </w:pPr>
          </w:p>
        </w:tc>
        <w:tc>
          <w:tcPr>
            <w:tcW w:w="2425" w:type="dxa"/>
          </w:tcPr>
          <w:p w14:paraId="01FB7E51" w14:textId="77777777" w:rsidR="003D77DE" w:rsidRDefault="003D77DE" w:rsidP="00DE44C8">
            <w:pPr>
              <w:cnfStyle w:val="000000000000" w:firstRow="0" w:lastRow="0" w:firstColumn="0" w:lastColumn="0" w:oddVBand="0" w:evenVBand="0" w:oddHBand="0" w:evenHBand="0" w:firstRowFirstColumn="0" w:firstRowLastColumn="0" w:lastRowFirstColumn="0" w:lastRowLastColumn="0"/>
            </w:pPr>
          </w:p>
        </w:tc>
        <w:tc>
          <w:tcPr>
            <w:tcW w:w="2425" w:type="dxa"/>
          </w:tcPr>
          <w:p w14:paraId="2829ABD0" w14:textId="77777777" w:rsidR="003D77DE" w:rsidRDefault="003D77DE" w:rsidP="00DE44C8">
            <w:pPr>
              <w:cnfStyle w:val="000000000000" w:firstRow="0" w:lastRow="0" w:firstColumn="0" w:lastColumn="0" w:oddVBand="0" w:evenVBand="0" w:oddHBand="0" w:evenHBand="0" w:firstRowFirstColumn="0" w:firstRowLastColumn="0" w:lastRowFirstColumn="0" w:lastRowLastColumn="0"/>
            </w:pPr>
          </w:p>
        </w:tc>
      </w:tr>
      <w:tr w:rsidR="003D77DE" w14:paraId="1F65AFD3" w14:textId="77777777" w:rsidTr="003D77DE">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424" w:type="dxa"/>
          </w:tcPr>
          <w:p w14:paraId="636CB07D" w14:textId="77777777" w:rsidR="003D77DE" w:rsidRDefault="003D77DE" w:rsidP="00DE44C8"/>
        </w:tc>
        <w:tc>
          <w:tcPr>
            <w:tcW w:w="2424" w:type="dxa"/>
          </w:tcPr>
          <w:p w14:paraId="5BBB94C2" w14:textId="77777777" w:rsidR="003D77DE" w:rsidRDefault="003D77DE" w:rsidP="00DE44C8">
            <w:pPr>
              <w:cnfStyle w:val="000000100000" w:firstRow="0" w:lastRow="0" w:firstColumn="0" w:lastColumn="0" w:oddVBand="0" w:evenVBand="0" w:oddHBand="1" w:evenHBand="0" w:firstRowFirstColumn="0" w:firstRowLastColumn="0" w:lastRowFirstColumn="0" w:lastRowLastColumn="0"/>
            </w:pPr>
          </w:p>
        </w:tc>
        <w:tc>
          <w:tcPr>
            <w:tcW w:w="2425" w:type="dxa"/>
          </w:tcPr>
          <w:p w14:paraId="4646BF27" w14:textId="77777777" w:rsidR="003D77DE" w:rsidRDefault="003D77DE" w:rsidP="00DE44C8">
            <w:pPr>
              <w:cnfStyle w:val="000000100000" w:firstRow="0" w:lastRow="0" w:firstColumn="0" w:lastColumn="0" w:oddVBand="0" w:evenVBand="0" w:oddHBand="1" w:evenHBand="0" w:firstRowFirstColumn="0" w:firstRowLastColumn="0" w:lastRowFirstColumn="0" w:lastRowLastColumn="0"/>
            </w:pPr>
          </w:p>
        </w:tc>
        <w:tc>
          <w:tcPr>
            <w:tcW w:w="2425" w:type="dxa"/>
          </w:tcPr>
          <w:p w14:paraId="23200B7E" w14:textId="77777777" w:rsidR="003D77DE" w:rsidRDefault="003D77DE" w:rsidP="00DE44C8">
            <w:pPr>
              <w:cnfStyle w:val="000000100000" w:firstRow="0" w:lastRow="0" w:firstColumn="0" w:lastColumn="0" w:oddVBand="0" w:evenVBand="0" w:oddHBand="1" w:evenHBand="0" w:firstRowFirstColumn="0" w:firstRowLastColumn="0" w:lastRowFirstColumn="0" w:lastRowLastColumn="0"/>
            </w:pPr>
          </w:p>
        </w:tc>
      </w:tr>
    </w:tbl>
    <w:p w14:paraId="17786F72" w14:textId="77777777" w:rsidR="00C73FFD" w:rsidRPr="0087589B" w:rsidRDefault="00C73FFD" w:rsidP="00DE44C8"/>
    <w:sectPr w:rsidR="00C73FFD" w:rsidRPr="0087589B" w:rsidSect="00B2610B">
      <w:headerReference w:type="default" r:id="rId10"/>
      <w:footerReference w:type="default" r:id="rId11"/>
      <w:headerReference w:type="first" r:id="rId12"/>
      <w:pgSz w:w="11906" w:h="16838"/>
      <w:pgMar w:top="1417" w:right="1417" w:bottom="1134" w:left="1417" w:header="709"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864BF" w14:textId="77777777" w:rsidR="001A2C6F" w:rsidRPr="00B2610B" w:rsidRDefault="001A2C6F" w:rsidP="00084BC2">
      <w:pPr>
        <w:spacing w:after="0" w:line="240" w:lineRule="auto"/>
      </w:pPr>
      <w:r w:rsidRPr="00B2610B">
        <w:separator/>
      </w:r>
    </w:p>
  </w:endnote>
  <w:endnote w:type="continuationSeparator" w:id="0">
    <w:p w14:paraId="31F0F149" w14:textId="77777777" w:rsidR="001A2C6F" w:rsidRPr="00B2610B" w:rsidRDefault="001A2C6F" w:rsidP="00084BC2">
      <w:pPr>
        <w:spacing w:after="0" w:line="240" w:lineRule="auto"/>
      </w:pPr>
      <w:r w:rsidRPr="00B26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763D4" w14:textId="4A6DA5AF" w:rsidR="00084BC2" w:rsidRPr="00B2610B" w:rsidRDefault="00084BC2">
    <w:pPr>
      <w:pStyle w:val="Fuzeile"/>
      <w:jc w:val="right"/>
    </w:pPr>
    <w:r w:rsidRPr="00B2610B">
      <w:fldChar w:fldCharType="begin"/>
    </w:r>
    <w:r w:rsidRPr="00B2610B">
      <w:instrText xml:space="preserve"> TIME \@ "dd.MM.yyyy" </w:instrText>
    </w:r>
    <w:r w:rsidRPr="00B2610B">
      <w:fldChar w:fldCharType="separate"/>
    </w:r>
    <w:r w:rsidR="003D77DE">
      <w:rPr>
        <w:noProof/>
      </w:rPr>
      <w:t>16.10.2025</w:t>
    </w:r>
    <w:r w:rsidRPr="00B2610B">
      <w:fldChar w:fldCharType="end"/>
    </w:r>
    <w:r w:rsidRPr="00B2610B">
      <w:tab/>
      <w:t>Anisa Duraj</w:t>
    </w:r>
    <w:r w:rsidRPr="00B2610B">
      <w:tab/>
    </w:r>
    <w:sdt>
      <w:sdtPr>
        <w:id w:val="656429846"/>
        <w:docPartObj>
          <w:docPartGallery w:val="Page Numbers (Bottom of Page)"/>
          <w:docPartUnique/>
        </w:docPartObj>
      </w:sdtPr>
      <w:sdtContent>
        <w:r w:rsidRPr="00B2610B">
          <w:fldChar w:fldCharType="begin"/>
        </w:r>
        <w:r w:rsidRPr="00B2610B">
          <w:instrText>PAGE   \* MERGEFORMAT</w:instrText>
        </w:r>
        <w:r w:rsidRPr="00B2610B">
          <w:fldChar w:fldCharType="separate"/>
        </w:r>
        <w:r w:rsidRPr="00B2610B">
          <w:t>2</w:t>
        </w:r>
        <w:r w:rsidRPr="00B2610B">
          <w:fldChar w:fldCharType="end"/>
        </w:r>
      </w:sdtContent>
    </w:sdt>
  </w:p>
  <w:p w14:paraId="197D934F" w14:textId="77777777" w:rsidR="00084BC2" w:rsidRPr="00B2610B" w:rsidRDefault="00084B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186D3" w14:textId="77777777" w:rsidR="001A2C6F" w:rsidRPr="00B2610B" w:rsidRDefault="001A2C6F" w:rsidP="00084BC2">
      <w:pPr>
        <w:spacing w:after="0" w:line="240" w:lineRule="auto"/>
      </w:pPr>
      <w:r w:rsidRPr="00B2610B">
        <w:separator/>
      </w:r>
    </w:p>
  </w:footnote>
  <w:footnote w:type="continuationSeparator" w:id="0">
    <w:p w14:paraId="421CF051" w14:textId="77777777" w:rsidR="001A2C6F" w:rsidRPr="00B2610B" w:rsidRDefault="001A2C6F" w:rsidP="00084BC2">
      <w:pPr>
        <w:spacing w:after="0" w:line="240" w:lineRule="auto"/>
      </w:pPr>
      <w:r w:rsidRPr="00B261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6636" w14:textId="2168331D" w:rsidR="00380CCF" w:rsidRPr="00B2610B" w:rsidRDefault="004C57E1" w:rsidP="00380CCF">
    <w:pPr>
      <w:pStyle w:val="Kopfzeile"/>
      <w:tabs>
        <w:tab w:val="clear" w:pos="4536"/>
        <w:tab w:val="clear" w:pos="9072"/>
        <w:tab w:val="left" w:pos="2266"/>
      </w:tabs>
    </w:pPr>
    <w:r>
      <w:t>Version 1.</w:t>
    </w:r>
    <w:r w:rsidR="00DE129C">
      <w:t>0</w:t>
    </w:r>
    <w:r w:rsidR="00380CCF" w:rsidRPr="00B2610B">
      <w:tab/>
    </w:r>
    <w:fldSimple w:instr=" FILENAME \* MERGEFORMAT ">
      <w:r w:rsidR="00DE129C">
        <w:rPr>
          <w:noProof/>
        </w:rPr>
        <w:t>CSS-Framework_dokumentation .docx</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CD48B" w14:textId="77777777" w:rsidR="00F259EE" w:rsidRDefault="00F259EE">
    <w:pPr>
      <w:pStyle w:val="Kopfzeile"/>
    </w:pPr>
    <w:r>
      <w:rPr>
        <w:noProof/>
      </w:rPr>
      <w:drawing>
        <wp:anchor distT="0" distB="0" distL="114300" distR="114300" simplePos="0" relativeHeight="251658240" behindDoc="0" locked="0" layoutInCell="1" allowOverlap="1" wp14:anchorId="0AAAC71E" wp14:editId="54A58B3C">
          <wp:simplePos x="0" y="0"/>
          <wp:positionH relativeFrom="column">
            <wp:posOffset>-503630</wp:posOffset>
          </wp:positionH>
          <wp:positionV relativeFrom="paragraph">
            <wp:posOffset>-221877</wp:posOffset>
          </wp:positionV>
          <wp:extent cx="2151529" cy="1210709"/>
          <wp:effectExtent l="0" t="0" r="1270" b="8890"/>
          <wp:wrapSquare wrapText="bothSides"/>
          <wp:docPr id="398610772" name="Grafik 7" descr="Logo und Claim | R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und Claim | RU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1529" cy="121070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5086"/>
    <w:multiLevelType w:val="hybridMultilevel"/>
    <w:tmpl w:val="E8CEE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5F5A07"/>
    <w:multiLevelType w:val="multilevel"/>
    <w:tmpl w:val="1ED6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63CCB"/>
    <w:multiLevelType w:val="hybridMultilevel"/>
    <w:tmpl w:val="E5D014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4B707D"/>
    <w:multiLevelType w:val="multilevel"/>
    <w:tmpl w:val="93A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81A2D"/>
    <w:multiLevelType w:val="multilevel"/>
    <w:tmpl w:val="BD6E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C1FE4"/>
    <w:multiLevelType w:val="hybridMultilevel"/>
    <w:tmpl w:val="2B70D4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8A60F6"/>
    <w:multiLevelType w:val="hybridMultilevel"/>
    <w:tmpl w:val="03169F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FA05BAB"/>
    <w:multiLevelType w:val="hybridMultilevel"/>
    <w:tmpl w:val="0F1C0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D8D1A9D"/>
    <w:multiLevelType w:val="hybridMultilevel"/>
    <w:tmpl w:val="7E0ABC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EF3268"/>
    <w:multiLevelType w:val="hybridMultilevel"/>
    <w:tmpl w:val="EAF42C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405822"/>
    <w:multiLevelType w:val="hybridMultilevel"/>
    <w:tmpl w:val="CAACA4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13C6A22"/>
    <w:multiLevelType w:val="hybridMultilevel"/>
    <w:tmpl w:val="DC78A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8F5BA8"/>
    <w:multiLevelType w:val="hybridMultilevel"/>
    <w:tmpl w:val="01988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DE171B2"/>
    <w:multiLevelType w:val="hybridMultilevel"/>
    <w:tmpl w:val="0FF0D9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F070768"/>
    <w:multiLevelType w:val="hybridMultilevel"/>
    <w:tmpl w:val="67B63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840001292">
    <w:abstractNumId w:val="0"/>
  </w:num>
  <w:num w:numId="2" w16cid:durableId="1534923383">
    <w:abstractNumId w:val="1"/>
  </w:num>
  <w:num w:numId="3" w16cid:durableId="470631232">
    <w:abstractNumId w:val="4"/>
  </w:num>
  <w:num w:numId="4" w16cid:durableId="1477990517">
    <w:abstractNumId w:val="9"/>
  </w:num>
  <w:num w:numId="5" w16cid:durableId="2032100684">
    <w:abstractNumId w:val="3"/>
  </w:num>
  <w:num w:numId="6" w16cid:durableId="378214208">
    <w:abstractNumId w:val="7"/>
  </w:num>
  <w:num w:numId="7" w16cid:durableId="340857006">
    <w:abstractNumId w:val="5"/>
  </w:num>
  <w:num w:numId="8" w16cid:durableId="2090729858">
    <w:abstractNumId w:val="13"/>
  </w:num>
  <w:num w:numId="9" w16cid:durableId="1835099423">
    <w:abstractNumId w:val="6"/>
  </w:num>
  <w:num w:numId="10" w16cid:durableId="162550855">
    <w:abstractNumId w:val="14"/>
  </w:num>
  <w:num w:numId="11" w16cid:durableId="554971985">
    <w:abstractNumId w:val="10"/>
  </w:num>
  <w:num w:numId="12" w16cid:durableId="1586375653">
    <w:abstractNumId w:val="8"/>
  </w:num>
  <w:num w:numId="13" w16cid:durableId="1405223614">
    <w:abstractNumId w:val="11"/>
  </w:num>
  <w:num w:numId="14" w16cid:durableId="1666202874">
    <w:abstractNumId w:val="12"/>
  </w:num>
  <w:num w:numId="15" w16cid:durableId="1080954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9B"/>
    <w:rsid w:val="00003A15"/>
    <w:rsid w:val="00057526"/>
    <w:rsid w:val="00065EC5"/>
    <w:rsid w:val="00084BC2"/>
    <w:rsid w:val="000B74AC"/>
    <w:rsid w:val="000C2418"/>
    <w:rsid w:val="000C2E52"/>
    <w:rsid w:val="000E151B"/>
    <w:rsid w:val="00110E87"/>
    <w:rsid w:val="00115D39"/>
    <w:rsid w:val="001A2C6F"/>
    <w:rsid w:val="001E5F62"/>
    <w:rsid w:val="001F0722"/>
    <w:rsid w:val="0024532A"/>
    <w:rsid w:val="00272AC1"/>
    <w:rsid w:val="00274366"/>
    <w:rsid w:val="00295012"/>
    <w:rsid w:val="002964E3"/>
    <w:rsid w:val="002D590B"/>
    <w:rsid w:val="003003A4"/>
    <w:rsid w:val="003124DB"/>
    <w:rsid w:val="003244F1"/>
    <w:rsid w:val="003250C6"/>
    <w:rsid w:val="00380CCF"/>
    <w:rsid w:val="003D77DE"/>
    <w:rsid w:val="0040686F"/>
    <w:rsid w:val="004250EA"/>
    <w:rsid w:val="00452787"/>
    <w:rsid w:val="004655D7"/>
    <w:rsid w:val="00497892"/>
    <w:rsid w:val="004C1794"/>
    <w:rsid w:val="004C27B9"/>
    <w:rsid w:val="004C57E1"/>
    <w:rsid w:val="004C646B"/>
    <w:rsid w:val="004D4729"/>
    <w:rsid w:val="004E1FEE"/>
    <w:rsid w:val="004F6AFC"/>
    <w:rsid w:val="00502BF0"/>
    <w:rsid w:val="005120B3"/>
    <w:rsid w:val="00524A56"/>
    <w:rsid w:val="005253E1"/>
    <w:rsid w:val="00534A36"/>
    <w:rsid w:val="005C5C40"/>
    <w:rsid w:val="005D5C96"/>
    <w:rsid w:val="005D7C37"/>
    <w:rsid w:val="005E6D74"/>
    <w:rsid w:val="005F21FA"/>
    <w:rsid w:val="00627046"/>
    <w:rsid w:val="00631A7E"/>
    <w:rsid w:val="0066740B"/>
    <w:rsid w:val="006A1F65"/>
    <w:rsid w:val="006A5C28"/>
    <w:rsid w:val="006C701B"/>
    <w:rsid w:val="006E0AC4"/>
    <w:rsid w:val="006F4E93"/>
    <w:rsid w:val="006F7791"/>
    <w:rsid w:val="00744978"/>
    <w:rsid w:val="00765A6D"/>
    <w:rsid w:val="007748C4"/>
    <w:rsid w:val="0078388A"/>
    <w:rsid w:val="007B7255"/>
    <w:rsid w:val="007C63F5"/>
    <w:rsid w:val="00820AC0"/>
    <w:rsid w:val="008217AC"/>
    <w:rsid w:val="008379E9"/>
    <w:rsid w:val="00864127"/>
    <w:rsid w:val="008646F1"/>
    <w:rsid w:val="00870847"/>
    <w:rsid w:val="0087144D"/>
    <w:rsid w:val="0087589B"/>
    <w:rsid w:val="00896685"/>
    <w:rsid w:val="008B22DD"/>
    <w:rsid w:val="008B3662"/>
    <w:rsid w:val="008C70E9"/>
    <w:rsid w:val="008E3B4F"/>
    <w:rsid w:val="00961FD4"/>
    <w:rsid w:val="009800A2"/>
    <w:rsid w:val="009A02C4"/>
    <w:rsid w:val="009A7BB3"/>
    <w:rsid w:val="009B0853"/>
    <w:rsid w:val="009C19F2"/>
    <w:rsid w:val="009C51C3"/>
    <w:rsid w:val="00A06172"/>
    <w:rsid w:val="00A31DF2"/>
    <w:rsid w:val="00A624DD"/>
    <w:rsid w:val="00A64528"/>
    <w:rsid w:val="00A67C56"/>
    <w:rsid w:val="00A96BE1"/>
    <w:rsid w:val="00AC71FD"/>
    <w:rsid w:val="00AE26E6"/>
    <w:rsid w:val="00AE32D7"/>
    <w:rsid w:val="00AF39ED"/>
    <w:rsid w:val="00B2610B"/>
    <w:rsid w:val="00B75B1E"/>
    <w:rsid w:val="00B769D8"/>
    <w:rsid w:val="00B77085"/>
    <w:rsid w:val="00BB1E5C"/>
    <w:rsid w:val="00BC3F85"/>
    <w:rsid w:val="00BC4C81"/>
    <w:rsid w:val="00BC4F08"/>
    <w:rsid w:val="00BE7493"/>
    <w:rsid w:val="00C059A5"/>
    <w:rsid w:val="00C21205"/>
    <w:rsid w:val="00C26E76"/>
    <w:rsid w:val="00C317EF"/>
    <w:rsid w:val="00C44CC3"/>
    <w:rsid w:val="00C46799"/>
    <w:rsid w:val="00C62BE8"/>
    <w:rsid w:val="00C73CD5"/>
    <w:rsid w:val="00C73FFD"/>
    <w:rsid w:val="00C80031"/>
    <w:rsid w:val="00C94B58"/>
    <w:rsid w:val="00CA1A56"/>
    <w:rsid w:val="00CA6C13"/>
    <w:rsid w:val="00CD2313"/>
    <w:rsid w:val="00CF5516"/>
    <w:rsid w:val="00CF768C"/>
    <w:rsid w:val="00D64924"/>
    <w:rsid w:val="00D93E48"/>
    <w:rsid w:val="00DB1760"/>
    <w:rsid w:val="00DE129C"/>
    <w:rsid w:val="00DE44C8"/>
    <w:rsid w:val="00E2129F"/>
    <w:rsid w:val="00E32882"/>
    <w:rsid w:val="00E514BD"/>
    <w:rsid w:val="00E550C6"/>
    <w:rsid w:val="00EC65F6"/>
    <w:rsid w:val="00ED2A5E"/>
    <w:rsid w:val="00ED62B9"/>
    <w:rsid w:val="00F035D0"/>
    <w:rsid w:val="00F259EE"/>
    <w:rsid w:val="00F43FBE"/>
    <w:rsid w:val="00F672D2"/>
    <w:rsid w:val="00FA75B5"/>
    <w:rsid w:val="00FD20EB"/>
    <w:rsid w:val="00FF5A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C653B"/>
  <w15:chartTrackingRefBased/>
  <w15:docId w15:val="{566491F9-6D56-44FD-95A5-D03DCB73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02C4"/>
  </w:style>
  <w:style w:type="paragraph" w:styleId="berschrift1">
    <w:name w:val="heading 1"/>
    <w:basedOn w:val="Standard"/>
    <w:next w:val="Standard"/>
    <w:link w:val="berschrift1Zchn"/>
    <w:uiPriority w:val="9"/>
    <w:qFormat/>
    <w:rsid w:val="00BB1E5C"/>
    <w:pPr>
      <w:keepNext/>
      <w:keepLines/>
      <w:spacing w:before="360" w:after="80"/>
      <w:outlineLvl w:val="0"/>
    </w:pPr>
    <w:rPr>
      <w:rFonts w:asciiTheme="majorHAnsi" w:eastAsiaTheme="majorEastAsia" w:hAnsiTheme="majorHAnsi" w:cstheme="majorBidi"/>
      <w:color w:val="7F7F7F" w:themeColor="text1" w:themeTint="80"/>
      <w:sz w:val="40"/>
      <w:szCs w:val="40"/>
    </w:rPr>
  </w:style>
  <w:style w:type="paragraph" w:styleId="berschrift2">
    <w:name w:val="heading 2"/>
    <w:basedOn w:val="Standard"/>
    <w:next w:val="Standard"/>
    <w:link w:val="berschrift2Zchn"/>
    <w:autoRedefine/>
    <w:uiPriority w:val="9"/>
    <w:unhideWhenUsed/>
    <w:qFormat/>
    <w:rsid w:val="00BB1E5C"/>
    <w:pPr>
      <w:keepNext/>
      <w:keepLines/>
      <w:pageBreakBefore/>
      <w:spacing w:before="280" w:after="200"/>
      <w:outlineLvl w:val="1"/>
    </w:pPr>
    <w:rPr>
      <w:rFonts w:asciiTheme="majorHAnsi" w:eastAsiaTheme="majorEastAsia" w:hAnsiTheme="majorHAnsi" w:cstheme="majorBidi"/>
      <w:color w:val="7F7F7F" w:themeColor="text1" w:themeTint="80"/>
      <w:sz w:val="32"/>
      <w:szCs w:val="32"/>
    </w:rPr>
  </w:style>
  <w:style w:type="paragraph" w:styleId="berschrift3">
    <w:name w:val="heading 3"/>
    <w:basedOn w:val="Standard"/>
    <w:next w:val="Standard"/>
    <w:link w:val="berschrift3Zchn"/>
    <w:uiPriority w:val="9"/>
    <w:unhideWhenUsed/>
    <w:qFormat/>
    <w:rsid w:val="00BB1E5C"/>
    <w:pPr>
      <w:keepNext/>
      <w:keepLines/>
      <w:pageBreakBefore/>
      <w:spacing w:before="160" w:after="80"/>
      <w:outlineLvl w:val="2"/>
    </w:pPr>
    <w:rPr>
      <w:rFonts w:eastAsiaTheme="majorEastAsia" w:cstheme="majorBidi"/>
      <w:color w:val="7F7F7F" w:themeColor="text1" w:themeTint="80"/>
      <w:sz w:val="28"/>
      <w:szCs w:val="28"/>
    </w:rPr>
  </w:style>
  <w:style w:type="paragraph" w:styleId="berschrift4">
    <w:name w:val="heading 4"/>
    <w:basedOn w:val="Standard"/>
    <w:next w:val="Standard"/>
    <w:link w:val="berschrift4Zchn"/>
    <w:uiPriority w:val="9"/>
    <w:unhideWhenUsed/>
    <w:qFormat/>
    <w:rsid w:val="00BB1E5C"/>
    <w:pPr>
      <w:keepNext/>
      <w:keepLines/>
      <w:pageBreakBefore/>
      <w:spacing w:before="80" w:after="40"/>
      <w:outlineLvl w:val="3"/>
    </w:pPr>
    <w:rPr>
      <w:rFonts w:eastAsiaTheme="majorEastAsia" w:cstheme="majorBidi"/>
      <w:iCs/>
      <w:color w:val="7F7F7F" w:themeColor="text1" w:themeTint="80"/>
    </w:rPr>
  </w:style>
  <w:style w:type="paragraph" w:styleId="berschrift5">
    <w:name w:val="heading 5"/>
    <w:basedOn w:val="Standard"/>
    <w:next w:val="Standard"/>
    <w:link w:val="berschrift5Zchn"/>
    <w:uiPriority w:val="9"/>
    <w:semiHidden/>
    <w:unhideWhenUsed/>
    <w:qFormat/>
    <w:rsid w:val="00BB1E5C"/>
    <w:pPr>
      <w:keepNext/>
      <w:keepLines/>
      <w:spacing w:before="80" w:after="40"/>
      <w:outlineLvl w:val="4"/>
    </w:pPr>
    <w:rPr>
      <w:rFonts w:eastAsiaTheme="majorEastAsia" w:cstheme="majorBidi"/>
      <w:color w:val="7F7F7F" w:themeColor="text1" w:themeTint="80"/>
    </w:rPr>
  </w:style>
  <w:style w:type="paragraph" w:styleId="berschrift6">
    <w:name w:val="heading 6"/>
    <w:basedOn w:val="Standard"/>
    <w:next w:val="Standard"/>
    <w:link w:val="berschrift6Zchn"/>
    <w:uiPriority w:val="9"/>
    <w:semiHidden/>
    <w:unhideWhenUsed/>
    <w:qFormat/>
    <w:rsid w:val="00065EC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5EC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5EC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5EC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E5C"/>
    <w:rPr>
      <w:rFonts w:asciiTheme="majorHAnsi" w:eastAsiaTheme="majorEastAsia" w:hAnsiTheme="majorHAnsi" w:cstheme="majorBidi"/>
      <w:color w:val="7F7F7F" w:themeColor="text1" w:themeTint="80"/>
      <w:sz w:val="40"/>
      <w:szCs w:val="40"/>
    </w:rPr>
  </w:style>
  <w:style w:type="character" w:customStyle="1" w:styleId="berschrift2Zchn">
    <w:name w:val="Überschrift 2 Zchn"/>
    <w:basedOn w:val="Absatz-Standardschriftart"/>
    <w:link w:val="berschrift2"/>
    <w:uiPriority w:val="9"/>
    <w:rsid w:val="00BB1E5C"/>
    <w:rPr>
      <w:rFonts w:asciiTheme="majorHAnsi" w:eastAsiaTheme="majorEastAsia" w:hAnsiTheme="majorHAnsi" w:cstheme="majorBidi"/>
      <w:color w:val="7F7F7F" w:themeColor="text1" w:themeTint="80"/>
      <w:sz w:val="32"/>
      <w:szCs w:val="32"/>
    </w:rPr>
  </w:style>
  <w:style w:type="character" w:customStyle="1" w:styleId="berschrift3Zchn">
    <w:name w:val="Überschrift 3 Zchn"/>
    <w:basedOn w:val="Absatz-Standardschriftart"/>
    <w:link w:val="berschrift3"/>
    <w:uiPriority w:val="9"/>
    <w:rsid w:val="00BB1E5C"/>
    <w:rPr>
      <w:rFonts w:eastAsiaTheme="majorEastAsia" w:cstheme="majorBidi"/>
      <w:color w:val="7F7F7F" w:themeColor="text1" w:themeTint="80"/>
      <w:sz w:val="28"/>
      <w:szCs w:val="28"/>
    </w:rPr>
  </w:style>
  <w:style w:type="character" w:customStyle="1" w:styleId="berschrift4Zchn">
    <w:name w:val="Überschrift 4 Zchn"/>
    <w:basedOn w:val="Absatz-Standardschriftart"/>
    <w:link w:val="berschrift4"/>
    <w:uiPriority w:val="9"/>
    <w:rsid w:val="00BB1E5C"/>
    <w:rPr>
      <w:rFonts w:eastAsiaTheme="majorEastAsia" w:cstheme="majorBidi"/>
      <w:iCs/>
      <w:color w:val="7F7F7F" w:themeColor="text1" w:themeTint="80"/>
    </w:rPr>
  </w:style>
  <w:style w:type="character" w:customStyle="1" w:styleId="berschrift5Zchn">
    <w:name w:val="Überschrift 5 Zchn"/>
    <w:basedOn w:val="Absatz-Standardschriftart"/>
    <w:link w:val="berschrift5"/>
    <w:uiPriority w:val="9"/>
    <w:semiHidden/>
    <w:rsid w:val="00BB1E5C"/>
    <w:rPr>
      <w:rFonts w:eastAsiaTheme="majorEastAsia" w:cstheme="majorBidi"/>
      <w:color w:val="7F7F7F" w:themeColor="text1" w:themeTint="80"/>
    </w:rPr>
  </w:style>
  <w:style w:type="character" w:customStyle="1" w:styleId="berschrift6Zchn">
    <w:name w:val="Überschrift 6 Zchn"/>
    <w:basedOn w:val="Absatz-Standardschriftart"/>
    <w:link w:val="berschrift6"/>
    <w:uiPriority w:val="9"/>
    <w:semiHidden/>
    <w:rsid w:val="00065EC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5EC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5EC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5EC5"/>
    <w:rPr>
      <w:rFonts w:eastAsiaTheme="majorEastAsia" w:cstheme="majorBidi"/>
      <w:color w:val="272727" w:themeColor="text1" w:themeTint="D8"/>
    </w:rPr>
  </w:style>
  <w:style w:type="paragraph" w:styleId="Titel">
    <w:name w:val="Title"/>
    <w:basedOn w:val="Standard"/>
    <w:next w:val="Standard"/>
    <w:link w:val="TitelZchn"/>
    <w:uiPriority w:val="10"/>
    <w:qFormat/>
    <w:rsid w:val="0006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5E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5EC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5EC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5EC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5EC5"/>
    <w:rPr>
      <w:i/>
      <w:iCs/>
      <w:color w:val="404040" w:themeColor="text1" w:themeTint="BF"/>
    </w:rPr>
  </w:style>
  <w:style w:type="paragraph" w:styleId="Listenabsatz">
    <w:name w:val="List Paragraph"/>
    <w:basedOn w:val="Standard"/>
    <w:uiPriority w:val="34"/>
    <w:qFormat/>
    <w:rsid w:val="00065EC5"/>
    <w:pPr>
      <w:ind w:left="720"/>
      <w:contextualSpacing/>
    </w:pPr>
  </w:style>
  <w:style w:type="character" w:styleId="IntensiveHervorhebung">
    <w:name w:val="Intense Emphasis"/>
    <w:basedOn w:val="Absatz-Standardschriftart"/>
    <w:uiPriority w:val="21"/>
    <w:qFormat/>
    <w:rsid w:val="00065EC5"/>
    <w:rPr>
      <w:i/>
      <w:iCs/>
      <w:color w:val="0F4761" w:themeColor="accent1" w:themeShade="BF"/>
    </w:rPr>
  </w:style>
  <w:style w:type="paragraph" w:styleId="IntensivesZitat">
    <w:name w:val="Intense Quote"/>
    <w:basedOn w:val="Standard"/>
    <w:next w:val="Standard"/>
    <w:link w:val="IntensivesZitatZchn"/>
    <w:uiPriority w:val="30"/>
    <w:qFormat/>
    <w:rsid w:val="0006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5EC5"/>
    <w:rPr>
      <w:i/>
      <w:iCs/>
      <w:color w:val="0F4761" w:themeColor="accent1" w:themeShade="BF"/>
    </w:rPr>
  </w:style>
  <w:style w:type="character" w:styleId="IntensiverVerweis">
    <w:name w:val="Intense Reference"/>
    <w:basedOn w:val="Absatz-Standardschriftart"/>
    <w:uiPriority w:val="32"/>
    <w:qFormat/>
    <w:rsid w:val="00065EC5"/>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65EC5"/>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065EC5"/>
    <w:pPr>
      <w:spacing w:after="100"/>
    </w:pPr>
  </w:style>
  <w:style w:type="paragraph" w:styleId="Verzeichnis2">
    <w:name w:val="toc 2"/>
    <w:basedOn w:val="Standard"/>
    <w:next w:val="Standard"/>
    <w:autoRedefine/>
    <w:uiPriority w:val="39"/>
    <w:unhideWhenUsed/>
    <w:rsid w:val="00065EC5"/>
    <w:pPr>
      <w:spacing w:after="100"/>
      <w:ind w:left="240"/>
    </w:pPr>
  </w:style>
  <w:style w:type="paragraph" w:styleId="Verzeichnis3">
    <w:name w:val="toc 3"/>
    <w:basedOn w:val="Standard"/>
    <w:next w:val="Standard"/>
    <w:autoRedefine/>
    <w:uiPriority w:val="39"/>
    <w:unhideWhenUsed/>
    <w:rsid w:val="00065EC5"/>
    <w:pPr>
      <w:spacing w:after="100"/>
      <w:ind w:left="480"/>
    </w:pPr>
  </w:style>
  <w:style w:type="character" w:styleId="Hyperlink">
    <w:name w:val="Hyperlink"/>
    <w:basedOn w:val="Absatz-Standardschriftart"/>
    <w:uiPriority w:val="99"/>
    <w:unhideWhenUsed/>
    <w:rsid w:val="00065EC5"/>
    <w:rPr>
      <w:color w:val="467886" w:themeColor="hyperlink"/>
      <w:u w:val="single"/>
    </w:rPr>
  </w:style>
  <w:style w:type="paragraph" w:styleId="Beschriftung">
    <w:name w:val="caption"/>
    <w:basedOn w:val="Standard"/>
    <w:next w:val="Standard"/>
    <w:uiPriority w:val="35"/>
    <w:unhideWhenUsed/>
    <w:qFormat/>
    <w:rsid w:val="00AF39ED"/>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084BC2"/>
    <w:rPr>
      <w:color w:val="605E5C"/>
      <w:shd w:val="clear" w:color="auto" w:fill="E1DFDD"/>
    </w:rPr>
  </w:style>
  <w:style w:type="paragraph" w:styleId="Kopfzeile">
    <w:name w:val="header"/>
    <w:basedOn w:val="Standard"/>
    <w:link w:val="KopfzeileZchn"/>
    <w:uiPriority w:val="99"/>
    <w:unhideWhenUsed/>
    <w:rsid w:val="00084B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4BC2"/>
  </w:style>
  <w:style w:type="paragraph" w:styleId="Fuzeile">
    <w:name w:val="footer"/>
    <w:basedOn w:val="Standard"/>
    <w:link w:val="FuzeileZchn"/>
    <w:uiPriority w:val="99"/>
    <w:unhideWhenUsed/>
    <w:rsid w:val="00084B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4BC2"/>
  </w:style>
  <w:style w:type="character" w:styleId="Platzhaltertext">
    <w:name w:val="Placeholder Text"/>
    <w:basedOn w:val="Absatz-Standardschriftart"/>
    <w:uiPriority w:val="99"/>
    <w:semiHidden/>
    <w:rsid w:val="00380CCF"/>
    <w:rPr>
      <w:color w:val="666666"/>
    </w:rPr>
  </w:style>
  <w:style w:type="paragraph" w:styleId="KeinLeerraum">
    <w:name w:val="No Spacing"/>
    <w:link w:val="KeinLeerraumZchn"/>
    <w:uiPriority w:val="1"/>
    <w:qFormat/>
    <w:rsid w:val="00B75B1E"/>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B75B1E"/>
    <w:rPr>
      <w:rFonts w:eastAsiaTheme="minorEastAsia"/>
      <w:kern w:val="0"/>
      <w:sz w:val="22"/>
      <w:szCs w:val="22"/>
      <w:lang w:eastAsia="de-CH"/>
      <w14:ligatures w14:val="none"/>
    </w:rPr>
  </w:style>
  <w:style w:type="paragraph" w:styleId="StandardWeb">
    <w:name w:val="Normal (Web)"/>
    <w:basedOn w:val="Standard"/>
    <w:uiPriority w:val="99"/>
    <w:semiHidden/>
    <w:unhideWhenUsed/>
    <w:rsid w:val="00C73FFD"/>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character" w:styleId="Fett">
    <w:name w:val="Strong"/>
    <w:basedOn w:val="Absatz-Standardschriftart"/>
    <w:uiPriority w:val="22"/>
    <w:qFormat/>
    <w:rsid w:val="00C73FFD"/>
    <w:rPr>
      <w:b/>
      <w:bCs/>
    </w:rPr>
  </w:style>
  <w:style w:type="table" w:styleId="Gitternetztabelle5dunkel">
    <w:name w:val="Grid Table 5 Dark"/>
    <w:basedOn w:val="NormaleTabelle"/>
    <w:uiPriority w:val="50"/>
    <w:rsid w:val="00C317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
    <w:name w:val="Grid Table 4"/>
    <w:basedOn w:val="NormaleTabelle"/>
    <w:uiPriority w:val="49"/>
    <w:rsid w:val="005C5C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enraster">
    <w:name w:val="Table Grid"/>
    <w:basedOn w:val="NormaleTabelle"/>
    <w:uiPriority w:val="39"/>
    <w:rsid w:val="005C5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OneDrive%20-%20TBZ\Dokumente\Benutzerdefinierte%20Office-Vorlagen\Dokomentations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Anisa_duraj@outlook.com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25BD8-774E-4BC4-89F2-4812AE4A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Dokomentationsvorlage.dotx</Template>
  <TotalTime>0</TotalTime>
  <Pages>5</Pages>
  <Words>685</Words>
  <Characters>4317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CSS-Framework</dc:title>
  <dc:subject>Vergleiche verschiedenes Framework</dc:subject>
  <dc:creator>Anisa</dc:creator>
  <cp:keywords/>
  <dc:description/>
  <cp:lastModifiedBy>Duraj Anisa</cp:lastModifiedBy>
  <cp:revision>101</cp:revision>
  <dcterms:created xsi:type="dcterms:W3CDTF">2025-10-15T08:15:00Z</dcterms:created>
  <dcterms:modified xsi:type="dcterms:W3CDTF">2025-10-16T12:00:00Z</dcterms:modified>
</cp:coreProperties>
</file>